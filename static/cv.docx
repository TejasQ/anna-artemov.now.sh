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A68" w:rsidRPr="00664A68" w:rsidRDefault="00664A68" w:rsidP="00664A68">
      <w:pPr>
        <w:pStyle w:val="berschrift1"/>
        <w:rPr>
          <w:spacing w:val="60"/>
          <w:lang w:val="de-DE"/>
        </w:rPr>
      </w:pPr>
      <w:bookmarkStart w:id="0" w:name="_Hlk494199740"/>
      <w:bookmarkStart w:id="1" w:name="_Hlk494191335"/>
      <w:bookmarkStart w:id="2" w:name="_Hlk494190608"/>
      <w:r w:rsidRPr="00664A68">
        <w:rPr>
          <w:b/>
          <w:color w:val="000000" w:themeColor="text1"/>
          <w:spacing w:val="60"/>
          <w:sz w:val="40"/>
          <w:lang w:val="de-DE"/>
        </w:rPr>
        <w:t>Curriculum Vitae</w:t>
      </w:r>
      <w:bookmarkEnd w:id="0"/>
      <w:r w:rsidRPr="00664A68">
        <w:rPr>
          <w:color w:val="000000" w:themeColor="text1"/>
          <w:spacing w:val="60"/>
          <w:sz w:val="40"/>
          <w:lang w:val="de-DE"/>
        </w:rPr>
        <w:t xml:space="preserve"> </w:t>
      </w:r>
    </w:p>
    <w:p w:rsidR="00E7579D" w:rsidRPr="00F36794" w:rsidRDefault="00E7579D" w:rsidP="00E7579D">
      <w:pPr>
        <w:pStyle w:val="Abschnittsberschrift"/>
        <w:rPr>
          <w:lang w:val="de-DE"/>
        </w:rPr>
      </w:pPr>
      <w:bookmarkStart w:id="3" w:name="_Hlk494199193"/>
      <w:bookmarkStart w:id="4" w:name="_Hlk494199333"/>
      <w:bookmarkEnd w:id="1"/>
      <w:r>
        <w:rPr>
          <w:lang w:val="de-DE"/>
        </w:rPr>
        <w:t>Persönliche Daten</w:t>
      </w:r>
    </w:p>
    <w:tbl>
      <w:tblPr>
        <w:tblStyle w:val="LebenslaufTabelle"/>
        <w:tblW w:w="5077" w:type="pct"/>
        <w:tblLook w:val="04A0" w:firstRow="1" w:lastRow="0" w:firstColumn="1" w:lastColumn="0" w:noHBand="0" w:noVBand="1"/>
        <w:tblDescription w:val="Experience"/>
      </w:tblPr>
      <w:tblGrid>
        <w:gridCol w:w="1986"/>
        <w:gridCol w:w="424"/>
        <w:gridCol w:w="6464"/>
      </w:tblGrid>
      <w:tr w:rsidR="00E7579D" w:rsidRPr="00F36794" w:rsidTr="00AB7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19" w:type="pct"/>
          </w:tcPr>
          <w:p w:rsidR="00E7579D" w:rsidRPr="00F36794" w:rsidRDefault="00E7579D" w:rsidP="006D6276">
            <w:pPr>
              <w:spacing w:line="240" w:lineRule="auto"/>
              <w:rPr>
                <w:lang w:val="de-DE"/>
              </w:rPr>
            </w:pPr>
          </w:p>
        </w:tc>
        <w:tc>
          <w:tcPr>
            <w:tcW w:w="3881" w:type="pct"/>
            <w:gridSpan w:val="2"/>
          </w:tcPr>
          <w:p w:rsidR="00E7579D" w:rsidRPr="00F36794" w:rsidRDefault="00E7579D" w:rsidP="006D6276">
            <w:pPr>
              <w:spacing w:line="240" w:lineRule="auto"/>
              <w:rPr>
                <w:lang w:val="de-DE"/>
              </w:rPr>
            </w:pPr>
          </w:p>
        </w:tc>
      </w:tr>
      <w:tr w:rsidR="00E7579D" w:rsidRPr="00664A68" w:rsidTr="00AB7BE5">
        <w:tc>
          <w:tcPr>
            <w:tcW w:w="1119" w:type="pct"/>
          </w:tcPr>
          <w:p w:rsidR="00E7579D" w:rsidRPr="00AB7BE5" w:rsidRDefault="00E7579D" w:rsidP="00AB7BE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Geburtstag</w:t>
            </w:r>
            <w:r w:rsidRPr="0060583A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3881" w:type="pct"/>
            <w:gridSpan w:val="2"/>
          </w:tcPr>
          <w:p w:rsidR="00E7579D" w:rsidRPr="0060583A" w:rsidRDefault="00E7579D" w:rsidP="006D6276">
            <w:pPr>
              <w:pStyle w:val="Aufzhlungszeichen"/>
              <w:numPr>
                <w:ilvl w:val="0"/>
                <w:numId w:val="0"/>
              </w:numPr>
              <w:ind w:left="101" w:hanging="101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02.10.1964</w:t>
            </w:r>
          </w:p>
        </w:tc>
      </w:tr>
      <w:tr w:rsidR="00E7579D" w:rsidRPr="00664A68" w:rsidTr="00AB7BE5">
        <w:tc>
          <w:tcPr>
            <w:tcW w:w="1119" w:type="pct"/>
          </w:tcPr>
          <w:p w:rsidR="00E7579D" w:rsidRPr="0060583A" w:rsidRDefault="00E7579D" w:rsidP="006D6276">
            <w:pPr>
              <w:ind w:right="-395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Geburtsort</w:t>
            </w:r>
          </w:p>
        </w:tc>
        <w:tc>
          <w:tcPr>
            <w:tcW w:w="3881" w:type="pct"/>
            <w:gridSpan w:val="2"/>
          </w:tcPr>
          <w:p w:rsidR="00E7579D" w:rsidRPr="0060583A" w:rsidRDefault="00E7579D" w:rsidP="00E7579D">
            <w:pPr>
              <w:rPr>
                <w:sz w:val="24"/>
                <w:lang w:val="de-DE"/>
              </w:rPr>
            </w:pPr>
            <w:proofErr w:type="spellStart"/>
            <w:r>
              <w:rPr>
                <w:sz w:val="24"/>
                <w:lang w:val="de-DE"/>
              </w:rPr>
              <w:t>Usun-Agatsch</w:t>
            </w:r>
            <w:proofErr w:type="spellEnd"/>
            <w:r>
              <w:rPr>
                <w:sz w:val="24"/>
                <w:lang w:val="de-DE"/>
              </w:rPr>
              <w:t>, Kasachstan</w:t>
            </w:r>
          </w:p>
        </w:tc>
      </w:tr>
      <w:tr w:rsidR="00E7579D" w:rsidRPr="00795620" w:rsidTr="00AB7BE5">
        <w:tc>
          <w:tcPr>
            <w:tcW w:w="1358" w:type="pct"/>
            <w:gridSpan w:val="2"/>
          </w:tcPr>
          <w:p w:rsidR="00E7579D" w:rsidRPr="0060583A" w:rsidRDefault="00AB7BE5" w:rsidP="006D6276">
            <w:pPr>
              <w:ind w:right="-395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Verheiratet, drei Kinder</w:t>
            </w:r>
          </w:p>
        </w:tc>
        <w:tc>
          <w:tcPr>
            <w:tcW w:w="3642" w:type="pct"/>
          </w:tcPr>
          <w:p w:rsidR="00E7579D" w:rsidRPr="0060583A" w:rsidRDefault="00E7579D" w:rsidP="006D6276">
            <w:pPr>
              <w:ind w:left="147"/>
              <w:rPr>
                <w:sz w:val="24"/>
                <w:lang w:val="de-DE"/>
              </w:rPr>
            </w:pPr>
          </w:p>
        </w:tc>
      </w:tr>
      <w:tr w:rsidR="00AB7BE5" w:rsidRPr="00795620" w:rsidTr="00AB7BE5">
        <w:tc>
          <w:tcPr>
            <w:tcW w:w="1119" w:type="pct"/>
          </w:tcPr>
          <w:p w:rsidR="00AB7BE5" w:rsidRDefault="00AB7BE5" w:rsidP="006D6276">
            <w:pPr>
              <w:ind w:right="-395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Adresse</w:t>
            </w:r>
          </w:p>
        </w:tc>
        <w:tc>
          <w:tcPr>
            <w:tcW w:w="3881" w:type="pct"/>
            <w:gridSpan w:val="2"/>
          </w:tcPr>
          <w:p w:rsidR="00AB7BE5" w:rsidRPr="0060583A" w:rsidRDefault="00AB7BE5" w:rsidP="00AB7BE5">
            <w:pPr>
              <w:rPr>
                <w:sz w:val="24"/>
                <w:lang w:val="de-DE"/>
              </w:rPr>
            </w:pPr>
            <w:proofErr w:type="spellStart"/>
            <w:r>
              <w:rPr>
                <w:sz w:val="24"/>
                <w:lang w:val="de-DE"/>
              </w:rPr>
              <w:t>Ehrental</w:t>
            </w:r>
            <w:proofErr w:type="spellEnd"/>
            <w:r>
              <w:rPr>
                <w:sz w:val="24"/>
                <w:lang w:val="de-DE"/>
              </w:rPr>
              <w:t xml:space="preserve"> 64, 53332 Bornheim</w:t>
            </w:r>
          </w:p>
        </w:tc>
      </w:tr>
      <w:tr w:rsidR="00AB7BE5" w:rsidRPr="00795620" w:rsidTr="00AB7BE5">
        <w:tc>
          <w:tcPr>
            <w:tcW w:w="1119" w:type="pct"/>
          </w:tcPr>
          <w:p w:rsidR="00AB7BE5" w:rsidRDefault="00AB7BE5" w:rsidP="006D6276">
            <w:pPr>
              <w:ind w:right="-395"/>
              <w:rPr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Mobil</w:t>
            </w:r>
          </w:p>
        </w:tc>
        <w:tc>
          <w:tcPr>
            <w:tcW w:w="3881" w:type="pct"/>
            <w:gridSpan w:val="2"/>
          </w:tcPr>
          <w:p w:rsidR="00AB7BE5" w:rsidRDefault="00AB7BE5" w:rsidP="00AB7BE5">
            <w:pPr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015785848061</w:t>
            </w:r>
          </w:p>
        </w:tc>
      </w:tr>
      <w:tr w:rsidR="00AB7BE5" w:rsidRPr="00795620" w:rsidTr="00AB7BE5">
        <w:tc>
          <w:tcPr>
            <w:tcW w:w="1119" w:type="pct"/>
          </w:tcPr>
          <w:p w:rsidR="00AB7BE5" w:rsidRPr="000A0971" w:rsidRDefault="00AB7BE5" w:rsidP="00AB7BE5">
            <w:pPr>
              <w:rPr>
                <w:sz w:val="24"/>
              </w:rPr>
            </w:pPr>
            <w:r>
              <w:rPr>
                <w:sz w:val="24"/>
                <w:lang w:val="de-DE"/>
              </w:rPr>
              <w:t>E-Mail</w:t>
            </w:r>
          </w:p>
        </w:tc>
        <w:tc>
          <w:tcPr>
            <w:tcW w:w="3881" w:type="pct"/>
            <w:gridSpan w:val="2"/>
          </w:tcPr>
          <w:p w:rsidR="00AB7BE5" w:rsidRPr="000A0971" w:rsidRDefault="00AB7BE5" w:rsidP="00AB7BE5">
            <w:pPr>
              <w:rPr>
                <w:sz w:val="24"/>
              </w:rPr>
            </w:pPr>
            <w:r w:rsidRPr="00AB7BE5">
              <w:rPr>
                <w:sz w:val="24"/>
              </w:rPr>
              <w:t>anna-art@t-online.de</w:t>
            </w:r>
          </w:p>
        </w:tc>
      </w:tr>
    </w:tbl>
    <w:p w:rsidR="00DB585B" w:rsidRPr="00F36794" w:rsidRDefault="00DB585B" w:rsidP="00DB585B">
      <w:pPr>
        <w:pStyle w:val="Abschnittsberschrift"/>
        <w:rPr>
          <w:lang w:val="de-DE"/>
        </w:rPr>
      </w:pPr>
      <w:r>
        <w:rPr>
          <w:lang w:val="de-DE"/>
        </w:rPr>
        <w:t>BERUFSPRAXIS</w:t>
      </w:r>
    </w:p>
    <w:bookmarkEnd w:id="3"/>
    <w:tbl>
      <w:tblPr>
        <w:tblStyle w:val="LebenslaufTabelle"/>
        <w:tblW w:w="5077" w:type="pct"/>
        <w:tblLook w:val="04A0" w:firstRow="1" w:lastRow="0" w:firstColumn="1" w:lastColumn="0" w:noHBand="0" w:noVBand="1"/>
        <w:tblDescription w:val="Experience"/>
      </w:tblPr>
      <w:tblGrid>
        <w:gridCol w:w="1842"/>
        <w:gridCol w:w="144"/>
        <w:gridCol w:w="6888"/>
      </w:tblGrid>
      <w:tr w:rsidR="00DB585B" w:rsidRPr="00F36794" w:rsidTr="00664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38" w:type="pct"/>
          </w:tcPr>
          <w:p w:rsidR="00DB585B" w:rsidRPr="00F36794" w:rsidRDefault="00DB585B" w:rsidP="00E270C9">
            <w:pPr>
              <w:spacing w:line="240" w:lineRule="auto"/>
              <w:rPr>
                <w:lang w:val="de-DE"/>
              </w:rPr>
            </w:pPr>
          </w:p>
        </w:tc>
        <w:tc>
          <w:tcPr>
            <w:tcW w:w="3962" w:type="pct"/>
            <w:gridSpan w:val="2"/>
          </w:tcPr>
          <w:p w:rsidR="00DB585B" w:rsidRPr="00F36794" w:rsidRDefault="00DB585B" w:rsidP="00E270C9">
            <w:pPr>
              <w:spacing w:line="240" w:lineRule="auto"/>
              <w:rPr>
                <w:lang w:val="de-DE"/>
              </w:rPr>
            </w:pPr>
          </w:p>
        </w:tc>
      </w:tr>
      <w:tr w:rsidR="00DB585B" w:rsidRPr="00664A68" w:rsidTr="00664A68">
        <w:tc>
          <w:tcPr>
            <w:tcW w:w="1038" w:type="pct"/>
          </w:tcPr>
          <w:p w:rsidR="00DB585B" w:rsidRPr="0060583A" w:rsidRDefault="00DB585B" w:rsidP="00DB585B">
            <w:pPr>
              <w:ind w:right="-395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 xml:space="preserve">10/2013 – 09/2017 </w:t>
            </w:r>
          </w:p>
          <w:p w:rsidR="00DB585B" w:rsidRPr="0060583A" w:rsidRDefault="00DB585B" w:rsidP="00DB585B">
            <w:pPr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Seit</w:t>
            </w:r>
            <w:r w:rsidR="00795620">
              <w:rPr>
                <w:sz w:val="24"/>
                <w:szCs w:val="24"/>
                <w:lang w:val="de-DE"/>
              </w:rPr>
              <w:t xml:space="preserve"> </w:t>
            </w:r>
            <w:r w:rsidRPr="0060583A">
              <w:rPr>
                <w:sz w:val="24"/>
                <w:szCs w:val="24"/>
                <w:lang w:val="de-DE"/>
              </w:rPr>
              <w:t xml:space="preserve">04/2009 </w:t>
            </w:r>
          </w:p>
          <w:p w:rsidR="00DB585B" w:rsidRPr="0060583A" w:rsidRDefault="00DB585B" w:rsidP="00E270C9">
            <w:pPr>
              <w:pStyle w:val="Datum"/>
              <w:rPr>
                <w:sz w:val="24"/>
                <w:lang w:val="de-DE"/>
              </w:rPr>
            </w:pPr>
          </w:p>
        </w:tc>
        <w:tc>
          <w:tcPr>
            <w:tcW w:w="3962" w:type="pct"/>
            <w:gridSpan w:val="2"/>
          </w:tcPr>
          <w:p w:rsidR="00DB585B" w:rsidRPr="0060583A" w:rsidRDefault="00C7732C" w:rsidP="00C7732C">
            <w:pPr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  </w:t>
            </w:r>
            <w:r w:rsidR="00795620">
              <w:rPr>
                <w:sz w:val="24"/>
                <w:lang w:val="de-DE"/>
              </w:rPr>
              <w:t xml:space="preserve"> </w:t>
            </w:r>
            <w:r w:rsidR="00DB585B" w:rsidRPr="0060583A">
              <w:rPr>
                <w:sz w:val="24"/>
                <w:lang w:val="de-DE"/>
              </w:rPr>
              <w:t xml:space="preserve">Büromanagement Firma </w:t>
            </w:r>
            <w:proofErr w:type="spellStart"/>
            <w:r w:rsidR="00DB585B" w:rsidRPr="0060583A">
              <w:rPr>
                <w:sz w:val="24"/>
                <w:lang w:val="de-DE"/>
              </w:rPr>
              <w:t>Articon</w:t>
            </w:r>
            <w:proofErr w:type="spellEnd"/>
            <w:r w:rsidR="00DB585B" w:rsidRPr="0060583A">
              <w:rPr>
                <w:sz w:val="24"/>
                <w:lang w:val="de-DE"/>
              </w:rPr>
              <w:t xml:space="preserve"> Dental Technologie</w:t>
            </w:r>
          </w:p>
          <w:p w:rsidR="00DB585B" w:rsidRPr="0060583A" w:rsidRDefault="00DB585B" w:rsidP="00DB585B">
            <w:pPr>
              <w:ind w:left="147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Freiberufliche Tätigkeit als Coach für Persönlichkeitsentwicklung     und Referentin mit dem Schwerpunkt Erziehung und Lebensbewältigung, Trainerin für Berufsfindungsseminare</w:t>
            </w:r>
          </w:p>
          <w:p w:rsidR="00DB585B" w:rsidRPr="0060583A" w:rsidRDefault="00DB585B" w:rsidP="00DB585B">
            <w:pPr>
              <w:pStyle w:val="Aufzhlungszeichen"/>
              <w:numPr>
                <w:ilvl w:val="0"/>
                <w:numId w:val="0"/>
              </w:numPr>
              <w:ind w:left="101" w:hanging="101"/>
              <w:rPr>
                <w:sz w:val="24"/>
                <w:lang w:val="de-DE"/>
              </w:rPr>
            </w:pPr>
          </w:p>
        </w:tc>
      </w:tr>
      <w:bookmarkEnd w:id="4"/>
      <w:tr w:rsidR="008072F0" w:rsidRPr="00664A68" w:rsidTr="00664A68">
        <w:tc>
          <w:tcPr>
            <w:tcW w:w="1119" w:type="pct"/>
            <w:gridSpan w:val="2"/>
          </w:tcPr>
          <w:p w:rsidR="008072F0" w:rsidRPr="0060583A" w:rsidRDefault="008072F0" w:rsidP="00DB585B">
            <w:pPr>
              <w:ind w:right="-395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Seit 09/2017</w:t>
            </w:r>
          </w:p>
        </w:tc>
        <w:tc>
          <w:tcPr>
            <w:tcW w:w="3881" w:type="pct"/>
          </w:tcPr>
          <w:p w:rsidR="008072F0" w:rsidRPr="0060583A" w:rsidRDefault="008072F0" w:rsidP="00795620">
            <w:pPr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Lehrtätigkeit in Teilzeit Bibelseminar Bonn, Fächer Pädagogik</w:t>
            </w:r>
            <w:r w:rsidR="00795620">
              <w:rPr>
                <w:sz w:val="24"/>
                <w:lang w:val="de-DE"/>
              </w:rPr>
              <w:t xml:space="preserve">                            </w:t>
            </w:r>
            <w:r w:rsidRPr="0060583A">
              <w:rPr>
                <w:sz w:val="24"/>
                <w:lang w:val="de-DE"/>
              </w:rPr>
              <w:t xml:space="preserve"> </w:t>
            </w:r>
            <w:r w:rsidR="00795620">
              <w:rPr>
                <w:sz w:val="24"/>
                <w:lang w:val="de-DE"/>
              </w:rPr>
              <w:t xml:space="preserve"> </w:t>
            </w:r>
            <w:r w:rsidRPr="0060583A">
              <w:rPr>
                <w:sz w:val="24"/>
                <w:lang w:val="de-DE"/>
              </w:rPr>
              <w:t xml:space="preserve">  </w:t>
            </w:r>
            <w:r w:rsidR="00C7732C">
              <w:rPr>
                <w:sz w:val="24"/>
                <w:lang w:val="de-DE"/>
              </w:rPr>
              <w:t xml:space="preserve">  </w:t>
            </w:r>
            <w:r w:rsidR="00795620">
              <w:rPr>
                <w:sz w:val="24"/>
                <w:lang w:val="de-DE"/>
              </w:rPr>
              <w:t xml:space="preserve">         </w:t>
            </w:r>
            <w:r w:rsidRPr="0060583A">
              <w:rPr>
                <w:sz w:val="24"/>
                <w:lang w:val="de-DE"/>
              </w:rPr>
              <w:t>und Kommunikationstechniken</w:t>
            </w:r>
          </w:p>
          <w:p w:rsidR="008072F0" w:rsidRPr="0060583A" w:rsidRDefault="008072F0" w:rsidP="00795620">
            <w:pPr>
              <w:ind w:firstLine="147"/>
              <w:rPr>
                <w:sz w:val="24"/>
                <w:lang w:val="de-DE"/>
              </w:rPr>
            </w:pPr>
          </w:p>
        </w:tc>
      </w:tr>
      <w:tr w:rsidR="008072F0" w:rsidRPr="00795620" w:rsidTr="00664A68">
        <w:tc>
          <w:tcPr>
            <w:tcW w:w="1038" w:type="pct"/>
          </w:tcPr>
          <w:p w:rsidR="008072F0" w:rsidRPr="0060583A" w:rsidRDefault="008072F0" w:rsidP="008072F0">
            <w:pPr>
              <w:ind w:right="-147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12/2005-09/2009</w:t>
            </w:r>
          </w:p>
          <w:p w:rsidR="008072F0" w:rsidRPr="0060583A" w:rsidRDefault="008072F0" w:rsidP="008072F0">
            <w:pPr>
              <w:ind w:right="-288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07/2005-11/2005</w:t>
            </w:r>
          </w:p>
          <w:p w:rsidR="008072F0" w:rsidRPr="0060583A" w:rsidRDefault="008072F0" w:rsidP="00DB585B">
            <w:pPr>
              <w:ind w:right="-395"/>
              <w:rPr>
                <w:sz w:val="24"/>
                <w:szCs w:val="24"/>
                <w:lang w:val="de-DE"/>
              </w:rPr>
            </w:pPr>
          </w:p>
        </w:tc>
        <w:tc>
          <w:tcPr>
            <w:tcW w:w="3962" w:type="pct"/>
            <w:gridSpan w:val="2"/>
          </w:tcPr>
          <w:p w:rsidR="008072F0" w:rsidRPr="0060583A" w:rsidRDefault="008072F0" w:rsidP="008072F0">
            <w:pPr>
              <w:ind w:left="147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Geschäftsführerin Akademie für Bildung und Beratung e.V., Reichshof</w:t>
            </w:r>
          </w:p>
          <w:p w:rsidR="008072F0" w:rsidRPr="0060583A" w:rsidRDefault="008072F0" w:rsidP="008072F0">
            <w:pPr>
              <w:ind w:left="147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 xml:space="preserve">Dipl. Sozialpädagogin, Christliche Beschäftigungsgesellschaft </w:t>
            </w:r>
            <w:proofErr w:type="spellStart"/>
            <w:r w:rsidRPr="0060583A">
              <w:rPr>
                <w:sz w:val="24"/>
                <w:lang w:val="de-DE"/>
              </w:rPr>
              <w:t>Brüchermühle</w:t>
            </w:r>
            <w:proofErr w:type="spellEnd"/>
            <w:r w:rsidRPr="0060583A">
              <w:rPr>
                <w:sz w:val="24"/>
                <w:lang w:val="de-DE"/>
              </w:rPr>
              <w:t xml:space="preserve"> e.V., Eingliederungshilfe für Langzeitarbeitslose</w:t>
            </w:r>
          </w:p>
          <w:p w:rsidR="008072F0" w:rsidRPr="0060583A" w:rsidRDefault="008072F0" w:rsidP="008072F0">
            <w:pPr>
              <w:ind w:left="147"/>
              <w:rPr>
                <w:sz w:val="24"/>
                <w:lang w:val="de-DE"/>
              </w:rPr>
            </w:pPr>
            <w:bookmarkStart w:id="5" w:name="_GoBack"/>
            <w:bookmarkEnd w:id="5"/>
          </w:p>
        </w:tc>
      </w:tr>
      <w:tr w:rsidR="008072F0" w:rsidRPr="00664A68" w:rsidTr="00664A68">
        <w:tc>
          <w:tcPr>
            <w:tcW w:w="1038" w:type="pct"/>
          </w:tcPr>
          <w:p w:rsidR="008072F0" w:rsidRPr="0060583A" w:rsidRDefault="008072F0" w:rsidP="008072F0">
            <w:pPr>
              <w:ind w:right="-147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04/1999-06/2005</w:t>
            </w:r>
          </w:p>
          <w:p w:rsidR="008072F0" w:rsidRPr="0060583A" w:rsidRDefault="008072F0" w:rsidP="008072F0">
            <w:pPr>
              <w:ind w:right="-147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04/1999-06/2005</w:t>
            </w:r>
          </w:p>
          <w:p w:rsidR="008072F0" w:rsidRPr="0060583A" w:rsidRDefault="008072F0" w:rsidP="008072F0">
            <w:pPr>
              <w:ind w:right="-147"/>
              <w:rPr>
                <w:sz w:val="24"/>
                <w:szCs w:val="24"/>
                <w:lang w:val="de-DE"/>
              </w:rPr>
            </w:pPr>
          </w:p>
        </w:tc>
        <w:tc>
          <w:tcPr>
            <w:tcW w:w="3962" w:type="pct"/>
            <w:gridSpan w:val="2"/>
          </w:tcPr>
          <w:p w:rsidR="008072F0" w:rsidRPr="0060583A" w:rsidRDefault="008072F0" w:rsidP="008072F0">
            <w:pPr>
              <w:ind w:left="147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Erziehungszeit</w:t>
            </w:r>
          </w:p>
          <w:p w:rsidR="008072F0" w:rsidRDefault="008072F0" w:rsidP="008072F0">
            <w:pPr>
              <w:ind w:left="111" w:hanging="111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 xml:space="preserve">   Dipl. Sozialpädagogin, Christliche Freizeiten International e.V., Detmold, Durchführung und Leitung von Freizeiten für Teenager und Jugendliche in Russland</w:t>
            </w:r>
          </w:p>
          <w:p w:rsidR="008072F0" w:rsidRPr="0060583A" w:rsidRDefault="008072F0" w:rsidP="00793B7B">
            <w:pPr>
              <w:ind w:left="111" w:hanging="111"/>
              <w:rPr>
                <w:sz w:val="24"/>
                <w:lang w:val="de-DE"/>
              </w:rPr>
            </w:pPr>
          </w:p>
        </w:tc>
      </w:tr>
      <w:tr w:rsidR="008072F0" w:rsidRPr="00664A68" w:rsidTr="00664A68">
        <w:tc>
          <w:tcPr>
            <w:tcW w:w="1038" w:type="pct"/>
          </w:tcPr>
          <w:p w:rsidR="008072F0" w:rsidRPr="0060583A" w:rsidRDefault="008072F0" w:rsidP="008072F0">
            <w:pPr>
              <w:ind w:right="-147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10/1995- 04/1999</w:t>
            </w:r>
          </w:p>
          <w:p w:rsidR="008072F0" w:rsidRPr="0060583A" w:rsidRDefault="008072F0" w:rsidP="008072F0">
            <w:pPr>
              <w:ind w:right="-147"/>
              <w:rPr>
                <w:sz w:val="24"/>
                <w:szCs w:val="24"/>
                <w:lang w:val="de-DE"/>
              </w:rPr>
            </w:pPr>
          </w:p>
        </w:tc>
        <w:tc>
          <w:tcPr>
            <w:tcW w:w="3962" w:type="pct"/>
            <w:gridSpan w:val="2"/>
          </w:tcPr>
          <w:p w:rsidR="008072F0" w:rsidRPr="0060583A" w:rsidRDefault="0037756A" w:rsidP="008072F0">
            <w:pPr>
              <w:ind w:left="147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 xml:space="preserve">Dipl. Sozialpädagogin, Missionshaus Bibelschule </w:t>
            </w:r>
            <w:proofErr w:type="spellStart"/>
            <w:r w:rsidRPr="0060583A">
              <w:rPr>
                <w:sz w:val="24"/>
                <w:lang w:val="de-DE"/>
              </w:rPr>
              <w:t>Wiedenest</w:t>
            </w:r>
            <w:proofErr w:type="spellEnd"/>
            <w:r w:rsidRPr="0060583A">
              <w:rPr>
                <w:sz w:val="24"/>
                <w:lang w:val="de-DE"/>
              </w:rPr>
              <w:t>, Lehrtätigkeit an der christlichen Universität St. Petersburg, Russland</w:t>
            </w:r>
          </w:p>
        </w:tc>
      </w:tr>
      <w:tr w:rsidR="008072F0" w:rsidRPr="00913EC7" w:rsidTr="00664A68">
        <w:tc>
          <w:tcPr>
            <w:tcW w:w="1038" w:type="pct"/>
          </w:tcPr>
          <w:p w:rsidR="008072F0" w:rsidRPr="0060583A" w:rsidRDefault="0037756A" w:rsidP="008072F0">
            <w:pPr>
              <w:ind w:right="-147"/>
              <w:rPr>
                <w:sz w:val="24"/>
                <w:szCs w:val="24"/>
                <w:lang w:val="de-DE"/>
              </w:rPr>
            </w:pPr>
            <w:r w:rsidRPr="0060583A">
              <w:rPr>
                <w:sz w:val="24"/>
                <w:szCs w:val="24"/>
                <w:lang w:val="de-DE"/>
              </w:rPr>
              <w:t>09/1985- 1988</w:t>
            </w:r>
          </w:p>
        </w:tc>
        <w:tc>
          <w:tcPr>
            <w:tcW w:w="3962" w:type="pct"/>
            <w:gridSpan w:val="2"/>
          </w:tcPr>
          <w:p w:rsidR="0037756A" w:rsidRPr="0060583A" w:rsidRDefault="0037756A" w:rsidP="0037756A">
            <w:pPr>
              <w:ind w:left="147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Erzieherin, Kinderheim Haus Regenbogen, Braunschweig</w:t>
            </w:r>
          </w:p>
          <w:p w:rsidR="008072F0" w:rsidRPr="0060583A" w:rsidRDefault="008072F0" w:rsidP="008072F0">
            <w:pPr>
              <w:ind w:left="147"/>
              <w:rPr>
                <w:sz w:val="24"/>
                <w:lang w:val="de-DE"/>
              </w:rPr>
            </w:pPr>
          </w:p>
        </w:tc>
      </w:tr>
    </w:tbl>
    <w:bookmarkEnd w:id="2"/>
    <w:p w:rsidR="00203F50" w:rsidRPr="00F36794" w:rsidRDefault="00F052D2">
      <w:pPr>
        <w:pStyle w:val="Abschnittsberschrift"/>
        <w:rPr>
          <w:lang w:val="de-DE"/>
        </w:rPr>
      </w:pPr>
      <w:r>
        <w:rPr>
          <w:lang w:val="de-DE"/>
        </w:rPr>
        <w:lastRenderedPageBreak/>
        <w:t>Hochschule/</w:t>
      </w:r>
      <w:r w:rsidR="00CD5317">
        <w:rPr>
          <w:lang w:val="de-DE"/>
        </w:rPr>
        <w:t>Ausbildung/</w:t>
      </w:r>
      <w:r>
        <w:rPr>
          <w:lang w:val="de-DE"/>
        </w:rPr>
        <w:t>Schule</w:t>
      </w:r>
    </w:p>
    <w:tbl>
      <w:tblPr>
        <w:tblStyle w:val="LebenslaufTabelle"/>
        <w:tblW w:w="5304" w:type="pct"/>
        <w:tblLook w:val="04A0" w:firstRow="1" w:lastRow="0" w:firstColumn="1" w:lastColumn="0" w:noHBand="0" w:noVBand="1"/>
        <w:tblDescription w:val="Skills"/>
      </w:tblPr>
      <w:tblGrid>
        <w:gridCol w:w="1986"/>
        <w:gridCol w:w="7284"/>
      </w:tblGrid>
      <w:tr w:rsidR="00203F50" w:rsidRPr="00F36794" w:rsidTr="0079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71" w:type="pct"/>
          </w:tcPr>
          <w:p w:rsidR="00203F50" w:rsidRPr="00F36794" w:rsidRDefault="00203F50">
            <w:pPr>
              <w:rPr>
                <w:lang w:val="de-DE"/>
              </w:rPr>
            </w:pPr>
          </w:p>
        </w:tc>
        <w:tc>
          <w:tcPr>
            <w:tcW w:w="3929" w:type="pct"/>
          </w:tcPr>
          <w:p w:rsidR="00203F50" w:rsidRPr="00F36794" w:rsidRDefault="00203F50">
            <w:pPr>
              <w:rPr>
                <w:lang w:val="de-DE"/>
              </w:rPr>
            </w:pPr>
          </w:p>
        </w:tc>
      </w:tr>
      <w:tr w:rsidR="00203F50" w:rsidRPr="00664A68" w:rsidTr="00795620">
        <w:tc>
          <w:tcPr>
            <w:tcW w:w="1071" w:type="pct"/>
          </w:tcPr>
          <w:p w:rsidR="00203F50" w:rsidRPr="00772B3E" w:rsidRDefault="00772B3E" w:rsidP="00772B3E">
            <w:pPr>
              <w:ind w:right="0"/>
              <w:rPr>
                <w:sz w:val="24"/>
                <w:lang w:val="de-DE"/>
              </w:rPr>
            </w:pPr>
            <w:r w:rsidRPr="00772B3E">
              <w:rPr>
                <w:sz w:val="24"/>
                <w:lang w:val="de-DE"/>
              </w:rPr>
              <w:t>10/1989 – 09/1993</w:t>
            </w:r>
          </w:p>
        </w:tc>
        <w:tc>
          <w:tcPr>
            <w:tcW w:w="3929" w:type="pct"/>
          </w:tcPr>
          <w:p w:rsidR="00203F50" w:rsidRDefault="00772B3E" w:rsidP="00772B3E">
            <w:pPr>
              <w:pStyle w:val="Aufzhlungszeichen"/>
              <w:numPr>
                <w:ilvl w:val="0"/>
                <w:numId w:val="0"/>
              </w:numPr>
              <w:ind w:left="253" w:hanging="253"/>
              <w:rPr>
                <w:sz w:val="24"/>
                <w:lang w:val="de-DE"/>
              </w:rPr>
            </w:pPr>
            <w:r w:rsidRPr="00772B3E">
              <w:rPr>
                <w:sz w:val="24"/>
                <w:lang w:val="de-DE"/>
              </w:rPr>
              <w:t xml:space="preserve">Studium </w:t>
            </w:r>
            <w:r>
              <w:rPr>
                <w:sz w:val="24"/>
                <w:lang w:val="de-DE"/>
              </w:rPr>
              <w:t>Fachrichtung Sozialwesen</w:t>
            </w:r>
          </w:p>
          <w:p w:rsidR="00772B3E" w:rsidRDefault="00772B3E" w:rsidP="00772B3E">
            <w:pPr>
              <w:pStyle w:val="Aufzhlungszeichen"/>
              <w:numPr>
                <w:ilvl w:val="0"/>
                <w:numId w:val="0"/>
              </w:numPr>
              <w:ind w:left="253" w:hanging="253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FH Braunschweig</w:t>
            </w:r>
          </w:p>
          <w:p w:rsidR="00772B3E" w:rsidRDefault="00772B3E" w:rsidP="00772B3E">
            <w:pPr>
              <w:pStyle w:val="Aufzhlungszeichen"/>
              <w:numPr>
                <w:ilvl w:val="0"/>
                <w:numId w:val="0"/>
              </w:numPr>
              <w:ind w:left="253" w:hanging="253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Abschluss: Diplom Sozialpädagogin/Sozialarbeiterin </w:t>
            </w:r>
          </w:p>
          <w:p w:rsidR="00772B3E" w:rsidRDefault="00772B3E" w:rsidP="00772B3E">
            <w:pPr>
              <w:pStyle w:val="Aufzhlungszeichen"/>
              <w:numPr>
                <w:ilvl w:val="0"/>
                <w:numId w:val="0"/>
              </w:numPr>
              <w:ind w:left="253" w:hanging="253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Staatliche Anerkennung Jugendamt der Stadt Braunschweig</w:t>
            </w:r>
          </w:p>
          <w:p w:rsidR="00772B3E" w:rsidRPr="00772B3E" w:rsidRDefault="00772B3E" w:rsidP="00772B3E">
            <w:pPr>
              <w:pStyle w:val="Aufzhlungszeichen"/>
              <w:numPr>
                <w:ilvl w:val="0"/>
                <w:numId w:val="0"/>
              </w:numPr>
              <w:ind w:left="253" w:hanging="253"/>
              <w:rPr>
                <w:sz w:val="24"/>
                <w:lang w:val="de-DE"/>
              </w:rPr>
            </w:pPr>
          </w:p>
        </w:tc>
      </w:tr>
      <w:sdt>
        <w:sdtPr>
          <w:rPr>
            <w:lang w:val="de-DE"/>
          </w:rPr>
          <w:id w:val="1857463929"/>
          <w15:repeatingSection/>
        </w:sdtPr>
        <w:sdtEndPr/>
        <w:sdtContent>
          <w:sdt>
            <w:sdtPr>
              <w:rPr>
                <w:lang w:val="de-DE"/>
              </w:rPr>
              <w:id w:val="2011181661"/>
              <w:placeholder>
                <w:docPart w:val="5159436BA422493A9461AEF78D9E93F4"/>
              </w:placeholder>
              <w15:repeatingSectionItem/>
            </w:sdtPr>
            <w:sdtEndPr/>
            <w:sdtContent>
              <w:tr w:rsidR="00203F50" w:rsidRPr="00913EC7" w:rsidTr="00795620">
                <w:tc>
                  <w:tcPr>
                    <w:tcW w:w="1071" w:type="pct"/>
                  </w:tcPr>
                  <w:p w:rsidR="00203F50" w:rsidRPr="00F36794" w:rsidRDefault="00360516" w:rsidP="00772B3E">
                    <w:pPr>
                      <w:ind w:right="3"/>
                      <w:rPr>
                        <w:lang w:val="de-DE"/>
                      </w:rPr>
                    </w:pPr>
                    <w:r>
                      <w:rPr>
                        <w:sz w:val="24"/>
                        <w:lang w:val="de-DE"/>
                      </w:rPr>
                      <w:t>08/1988</w:t>
                    </w:r>
                    <w:r w:rsidR="00772B3E" w:rsidRPr="00772B3E">
                      <w:rPr>
                        <w:sz w:val="24"/>
                        <w:lang w:val="de-DE"/>
                      </w:rPr>
                      <w:t xml:space="preserve"> – 08/</w:t>
                    </w:r>
                    <w:r>
                      <w:rPr>
                        <w:sz w:val="24"/>
                        <w:lang w:val="de-DE"/>
                      </w:rPr>
                      <w:t>1989</w:t>
                    </w:r>
                  </w:p>
                </w:tc>
                <w:tc>
                  <w:tcPr>
                    <w:tcW w:w="3929" w:type="pct"/>
                  </w:tcPr>
                  <w:p w:rsidR="00360516" w:rsidRDefault="00360516" w:rsidP="00CD5317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 w:hanging="101"/>
                      <w:rPr>
                        <w:sz w:val="24"/>
                        <w:lang w:val="de-DE"/>
                      </w:rPr>
                    </w:pPr>
                    <w:r w:rsidRPr="00360516">
                      <w:rPr>
                        <w:sz w:val="24"/>
                        <w:lang w:val="de-DE"/>
                      </w:rPr>
                      <w:t>Fachoberschule Braunschweig</w:t>
                    </w:r>
                  </w:p>
                  <w:p w:rsidR="00203F50" w:rsidRPr="00F36794" w:rsidRDefault="00360516" w:rsidP="00CD5317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 w:hanging="101"/>
                      <w:rPr>
                        <w:lang w:val="de-DE"/>
                      </w:rPr>
                    </w:pPr>
                    <w:r>
                      <w:rPr>
                        <w:sz w:val="24"/>
                        <w:lang w:val="de-DE"/>
                      </w:rPr>
                      <w:t xml:space="preserve">Abschluss: </w:t>
                    </w:r>
                    <w:r w:rsidR="007725AE">
                      <w:rPr>
                        <w:sz w:val="24"/>
                        <w:lang w:val="de-DE"/>
                      </w:rPr>
                      <w:t>Fachhochschulreife</w:t>
                    </w:r>
                  </w:p>
                </w:tc>
              </w:tr>
            </w:sdtContent>
          </w:sdt>
        </w:sdtContent>
      </w:sdt>
    </w:tbl>
    <w:p w:rsidR="00CD5317" w:rsidRDefault="00795620" w:rsidP="00CD5317">
      <w:pPr>
        <w:rPr>
          <w:sz w:val="24"/>
          <w:lang w:val="de-DE"/>
        </w:rPr>
      </w:pPr>
      <w:r>
        <w:rPr>
          <w:sz w:val="24"/>
          <w:lang w:val="de-DE"/>
        </w:rPr>
        <w:t>08/1981 – 08/</w:t>
      </w:r>
      <w:proofErr w:type="gramStart"/>
      <w:r>
        <w:rPr>
          <w:sz w:val="24"/>
          <w:lang w:val="de-DE"/>
        </w:rPr>
        <w:t xml:space="preserve">1985  </w:t>
      </w:r>
      <w:r w:rsidR="00CD5317">
        <w:rPr>
          <w:sz w:val="24"/>
          <w:lang w:val="de-DE"/>
        </w:rPr>
        <w:t>Fachschule</w:t>
      </w:r>
      <w:proofErr w:type="gramEnd"/>
      <w:r w:rsidR="00CD5317">
        <w:rPr>
          <w:sz w:val="24"/>
          <w:lang w:val="de-DE"/>
        </w:rPr>
        <w:t xml:space="preserve"> für Sozialpädagogik Gummersbach</w:t>
      </w:r>
    </w:p>
    <w:p w:rsidR="00CD5317" w:rsidRDefault="00795620" w:rsidP="00CD5317">
      <w:pPr>
        <w:rPr>
          <w:sz w:val="24"/>
          <w:lang w:val="de-DE"/>
        </w:rPr>
      </w:pPr>
      <w:r>
        <w:rPr>
          <w:sz w:val="24"/>
          <w:lang w:val="de-DE"/>
        </w:rPr>
        <w:tab/>
      </w:r>
      <w:r>
        <w:rPr>
          <w:sz w:val="24"/>
          <w:lang w:val="de-DE"/>
        </w:rPr>
        <w:tab/>
        <w:t xml:space="preserve">          </w:t>
      </w:r>
      <w:r w:rsidR="00CD5317">
        <w:rPr>
          <w:sz w:val="24"/>
          <w:lang w:val="de-DE"/>
        </w:rPr>
        <w:t>Abschluss: Staatlich anerkannte Erzieherin</w:t>
      </w:r>
    </w:p>
    <w:p w:rsidR="00CD5317" w:rsidRDefault="00795620" w:rsidP="00CD5317">
      <w:pPr>
        <w:rPr>
          <w:sz w:val="24"/>
          <w:lang w:val="de-DE"/>
        </w:rPr>
      </w:pPr>
      <w:r>
        <w:rPr>
          <w:sz w:val="24"/>
          <w:lang w:val="de-DE"/>
        </w:rPr>
        <w:tab/>
      </w:r>
      <w:r>
        <w:rPr>
          <w:sz w:val="24"/>
          <w:lang w:val="de-DE"/>
        </w:rPr>
        <w:tab/>
        <w:t xml:space="preserve">          </w:t>
      </w:r>
      <w:r w:rsidR="00CD5317">
        <w:rPr>
          <w:sz w:val="24"/>
          <w:lang w:val="de-DE"/>
        </w:rPr>
        <w:t>Ev. Kindergarten Gummersbach</w:t>
      </w:r>
    </w:p>
    <w:p w:rsidR="00CD5317" w:rsidRDefault="00795620" w:rsidP="00CD5317">
      <w:pPr>
        <w:rPr>
          <w:sz w:val="24"/>
          <w:lang w:val="de-DE"/>
        </w:rPr>
      </w:pPr>
      <w:r>
        <w:rPr>
          <w:sz w:val="24"/>
          <w:lang w:val="de-DE"/>
        </w:rPr>
        <w:t>10/1975 – 07/</w:t>
      </w:r>
      <w:proofErr w:type="gramStart"/>
      <w:r>
        <w:rPr>
          <w:sz w:val="24"/>
          <w:lang w:val="de-DE"/>
        </w:rPr>
        <w:t xml:space="preserve">1981  </w:t>
      </w:r>
      <w:r w:rsidR="00CD5317">
        <w:rPr>
          <w:sz w:val="24"/>
          <w:lang w:val="de-DE"/>
        </w:rPr>
        <w:t>Hauptschule</w:t>
      </w:r>
      <w:proofErr w:type="gramEnd"/>
      <w:r w:rsidR="00CD5317">
        <w:rPr>
          <w:sz w:val="24"/>
          <w:lang w:val="de-DE"/>
        </w:rPr>
        <w:t xml:space="preserve"> Bergneustadt</w:t>
      </w:r>
    </w:p>
    <w:p w:rsidR="00CD5317" w:rsidRDefault="00795620" w:rsidP="00CD5317">
      <w:pPr>
        <w:rPr>
          <w:sz w:val="24"/>
          <w:lang w:val="de-DE"/>
        </w:rPr>
      </w:pPr>
      <w:r>
        <w:rPr>
          <w:sz w:val="24"/>
          <w:lang w:val="de-DE"/>
        </w:rPr>
        <w:tab/>
      </w:r>
      <w:r>
        <w:rPr>
          <w:sz w:val="24"/>
          <w:lang w:val="de-DE"/>
        </w:rPr>
        <w:tab/>
        <w:t xml:space="preserve">          </w:t>
      </w:r>
      <w:r w:rsidR="00CD5317">
        <w:rPr>
          <w:sz w:val="24"/>
          <w:lang w:val="de-DE"/>
        </w:rPr>
        <w:t>Abschluss: Fachoberschulreife</w:t>
      </w:r>
    </w:p>
    <w:p w:rsidR="00CD5317" w:rsidRPr="00CD5317" w:rsidRDefault="00795620" w:rsidP="00CD5317">
      <w:pPr>
        <w:rPr>
          <w:sz w:val="24"/>
          <w:lang w:val="de-DE"/>
        </w:rPr>
      </w:pPr>
      <w:r>
        <w:rPr>
          <w:sz w:val="24"/>
          <w:lang w:val="de-DE"/>
        </w:rPr>
        <w:t>09/1971 – 10/</w:t>
      </w:r>
      <w:proofErr w:type="gramStart"/>
      <w:r>
        <w:rPr>
          <w:sz w:val="24"/>
          <w:lang w:val="de-DE"/>
        </w:rPr>
        <w:t xml:space="preserve">1975  </w:t>
      </w:r>
      <w:r w:rsidR="00CD5317">
        <w:rPr>
          <w:sz w:val="24"/>
          <w:lang w:val="de-DE"/>
        </w:rPr>
        <w:t>Mittelschule</w:t>
      </w:r>
      <w:proofErr w:type="gramEnd"/>
      <w:r w:rsidR="00CD5317">
        <w:rPr>
          <w:sz w:val="24"/>
          <w:lang w:val="de-DE"/>
        </w:rPr>
        <w:t xml:space="preserve">, </w:t>
      </w:r>
      <w:proofErr w:type="spellStart"/>
      <w:r w:rsidR="00CD5317">
        <w:rPr>
          <w:sz w:val="24"/>
          <w:lang w:val="de-DE"/>
        </w:rPr>
        <w:t>Vyru</w:t>
      </w:r>
      <w:proofErr w:type="spellEnd"/>
      <w:r w:rsidR="00CD5317">
        <w:rPr>
          <w:sz w:val="24"/>
          <w:lang w:val="de-DE"/>
        </w:rPr>
        <w:t>, Estland</w:t>
      </w:r>
      <w:r w:rsidR="00CD5317">
        <w:rPr>
          <w:sz w:val="24"/>
          <w:lang w:val="de-DE"/>
        </w:rPr>
        <w:tab/>
      </w:r>
    </w:p>
    <w:p w:rsidR="00203F50" w:rsidRPr="00F36794" w:rsidRDefault="00E56BA5">
      <w:pPr>
        <w:pStyle w:val="Abschnittsberschrift"/>
        <w:rPr>
          <w:lang w:val="de-DE"/>
        </w:rPr>
      </w:pPr>
      <w:bookmarkStart w:id="6" w:name="_Hlk493760788"/>
      <w:r w:rsidRPr="00F36794">
        <w:rPr>
          <w:lang w:val="de-DE"/>
        </w:rPr>
        <w:t>Erfahrungen</w:t>
      </w:r>
    </w:p>
    <w:tbl>
      <w:tblPr>
        <w:tblStyle w:val="LebenslaufTabel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842"/>
        <w:gridCol w:w="6897"/>
      </w:tblGrid>
      <w:tr w:rsidR="00203F50" w:rsidRPr="00F36794" w:rsidTr="0079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54" w:type="pct"/>
          </w:tcPr>
          <w:p w:rsidR="00203F50" w:rsidRPr="00F36794" w:rsidRDefault="00203F50">
            <w:pPr>
              <w:spacing w:line="240" w:lineRule="auto"/>
              <w:rPr>
                <w:lang w:val="de-DE"/>
              </w:rPr>
            </w:pPr>
          </w:p>
        </w:tc>
        <w:tc>
          <w:tcPr>
            <w:tcW w:w="3946" w:type="pct"/>
          </w:tcPr>
          <w:p w:rsidR="00203F50" w:rsidRPr="00F36794" w:rsidRDefault="00203F50">
            <w:pPr>
              <w:spacing w:line="240" w:lineRule="auto"/>
              <w:rPr>
                <w:lang w:val="de-DE"/>
              </w:rPr>
            </w:pPr>
          </w:p>
        </w:tc>
      </w:tr>
      <w:tr w:rsidR="00203F50" w:rsidRPr="00664A68" w:rsidTr="00795620">
        <w:tc>
          <w:tcPr>
            <w:tcW w:w="1054" w:type="pct"/>
          </w:tcPr>
          <w:p w:rsidR="00203F50" w:rsidRPr="0060583A" w:rsidRDefault="00DE08EE">
            <w:pPr>
              <w:pStyle w:val="Datum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Seit 2005</w:t>
            </w:r>
          </w:p>
        </w:tc>
        <w:tc>
          <w:tcPr>
            <w:tcW w:w="3946" w:type="pct"/>
          </w:tcPr>
          <w:p w:rsidR="00203F50" w:rsidRDefault="00DE08EE" w:rsidP="00C7732C">
            <w:pPr>
              <w:pStyle w:val="Aufzhlungszeichen"/>
              <w:numPr>
                <w:ilvl w:val="0"/>
                <w:numId w:val="0"/>
              </w:numPr>
              <w:ind w:left="101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Durchführung von Berufsfindungsseminaren für Jugendliche</w:t>
            </w:r>
          </w:p>
          <w:p w:rsidR="005A16F8" w:rsidRPr="0060583A" w:rsidRDefault="005A16F8" w:rsidP="00C7732C">
            <w:pPr>
              <w:pStyle w:val="Aufzhlungszeichen"/>
              <w:numPr>
                <w:ilvl w:val="0"/>
                <w:numId w:val="0"/>
              </w:numPr>
              <w:ind w:left="101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Beantragung von Fördergeldern beim LVR</w:t>
            </w:r>
          </w:p>
        </w:tc>
      </w:tr>
      <w:bookmarkEnd w:id="6" w:displacedByCustomXml="next"/>
      <w:sdt>
        <w:sdtPr>
          <w:rPr>
            <w:color w:val="595959" w:themeColor="text1" w:themeTint="A6"/>
            <w:sz w:val="24"/>
            <w:lang w:val="de-DE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  <w:sz w:val="24"/>
                <w:lang w:val="de-DE"/>
              </w:rPr>
              <w:id w:val="-693077924"/>
              <w:placeholder>
                <w:docPart w:val="5159436BA422493A9461AEF78D9E93F4"/>
              </w:placeholder>
              <w15:repeatingSectionItem/>
            </w:sdtPr>
            <w:sdtEndPr/>
            <w:sdtContent>
              <w:tr w:rsidR="00203F50" w:rsidRPr="00664A68" w:rsidTr="00795620">
                <w:tc>
                  <w:tcPr>
                    <w:tcW w:w="1054" w:type="pct"/>
                  </w:tcPr>
                  <w:p w:rsidR="00203F50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Seit 2005</w:t>
                    </w:r>
                  </w:p>
                </w:tc>
                <w:tc>
                  <w:tcPr>
                    <w:tcW w:w="3946" w:type="pct"/>
                  </w:tcPr>
                  <w:p w:rsidR="00203F50" w:rsidRPr="0060583A" w:rsidRDefault="00DE08EE" w:rsidP="00C7732C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Durchführung von Erziehungskursen für Eltern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  <w:lang w:val="de-DE"/>
              </w:rPr>
              <w:id w:val="37255283"/>
              <w:placeholder>
                <w:docPart w:val="6776F10103E04D1DB08D59027AA71031"/>
              </w:placeholder>
              <w15:repeatingSectionItem/>
            </w:sdtPr>
            <w:sdtEndPr/>
            <w:sdtContent>
              <w:tr w:rsidR="00DE08EE" w:rsidRPr="00664A68" w:rsidTr="00795620">
                <w:tc>
                  <w:tcPr>
                    <w:tcW w:w="1054" w:type="pct"/>
                  </w:tcPr>
                  <w:p w:rsidR="00DE08EE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Seit 2005</w:t>
                    </w:r>
                  </w:p>
                </w:tc>
                <w:tc>
                  <w:tcPr>
                    <w:tcW w:w="3946" w:type="pct"/>
                  </w:tcPr>
                  <w:p w:rsidR="00DE08EE" w:rsidRPr="0060583A" w:rsidRDefault="005E0477" w:rsidP="00C7732C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Referentin bei Frauenfrühstückstreffen und Elternforen in Schulen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  <w:lang w:val="de-DE"/>
              </w:rPr>
              <w:id w:val="130521650"/>
              <w:placeholder>
                <w:docPart w:val="8650439FB7E343DFB46CB565E7FED75C"/>
              </w:placeholder>
              <w15:repeatingSectionItem/>
            </w:sdtPr>
            <w:sdtEndPr/>
            <w:sdtContent>
              <w:tr w:rsidR="005E0477" w:rsidRPr="00664A68" w:rsidTr="00795620">
                <w:tc>
                  <w:tcPr>
                    <w:tcW w:w="1054" w:type="pct"/>
                  </w:tcPr>
                  <w:p w:rsidR="005E0477" w:rsidRPr="0060583A" w:rsidRDefault="005E0477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color w:val="595959" w:themeColor="text1" w:themeTint="A6"/>
                        <w:sz w:val="24"/>
                        <w:lang w:val="de-DE"/>
                      </w:rPr>
                      <w:t>2006</w:t>
                    </w:r>
                  </w:p>
                </w:tc>
                <w:tc>
                  <w:tcPr>
                    <w:tcW w:w="3946" w:type="pct"/>
                  </w:tcPr>
                  <w:p w:rsidR="005E0477" w:rsidRPr="0060583A" w:rsidRDefault="005E0477" w:rsidP="00C7732C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Konzepterarbeitung für eine Trägerschaft einer Offenen Ganztagsschule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  <w:lang w:val="de-DE"/>
              </w:rPr>
              <w:id w:val="623510568"/>
              <w:placeholder>
                <w:docPart w:val="A3C9772249684A4785E6B88A145B58C8"/>
              </w:placeholder>
              <w15:repeatingSectionItem/>
            </w:sdtPr>
            <w:sdtEndPr/>
            <w:sdtContent>
              <w:tr w:rsidR="005E0477" w:rsidRPr="00664A68" w:rsidTr="00795620">
                <w:tc>
                  <w:tcPr>
                    <w:tcW w:w="1054" w:type="pct"/>
                  </w:tcPr>
                  <w:p w:rsidR="005E0477" w:rsidRPr="0060583A" w:rsidRDefault="005E0477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color w:val="595959" w:themeColor="text1" w:themeTint="A6"/>
                        <w:sz w:val="24"/>
                        <w:lang w:val="de-DE"/>
                      </w:rPr>
                      <w:t>1990</w:t>
                    </w:r>
                  </w:p>
                </w:tc>
                <w:tc>
                  <w:tcPr>
                    <w:tcW w:w="3946" w:type="pct"/>
                  </w:tcPr>
                  <w:p w:rsidR="005E0477" w:rsidRPr="0060583A" w:rsidRDefault="005E0477" w:rsidP="00C7732C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Begleitung für Jugendliche bei internationalen Jugendaustauschprogrammen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  <w:lang w:val="de-DE"/>
              </w:rPr>
              <w:id w:val="-1894414770"/>
              <w:placeholder>
                <w:docPart w:val="8C90211589E347A38401348EDAC1AAEE"/>
              </w:placeholder>
              <w15:repeatingSectionItem/>
            </w:sdtPr>
            <w:sdtEndPr/>
            <w:sdtContent>
              <w:tr w:rsidR="005E0477" w:rsidRPr="00913EC7" w:rsidTr="00795620">
                <w:tc>
                  <w:tcPr>
                    <w:tcW w:w="1054" w:type="pct"/>
                  </w:tcPr>
                  <w:p w:rsidR="005E0477" w:rsidRPr="0060583A" w:rsidRDefault="005E0477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color w:val="595959" w:themeColor="text1" w:themeTint="A6"/>
                        <w:sz w:val="24"/>
                        <w:lang w:val="de-DE"/>
                      </w:rPr>
                      <w:t>1990</w:t>
                    </w:r>
                  </w:p>
                </w:tc>
                <w:tc>
                  <w:tcPr>
                    <w:tcW w:w="3946" w:type="pct"/>
                  </w:tcPr>
                  <w:p w:rsidR="005E0477" w:rsidRPr="0060583A" w:rsidRDefault="005E0477" w:rsidP="005A16F8">
                    <w:pPr>
                      <w:pStyle w:val="Aufzhlungszeichen"/>
                      <w:numPr>
                        <w:ilvl w:val="0"/>
                        <w:numId w:val="0"/>
                      </w:numPr>
                      <w:ind w:left="101" w:hanging="101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Dolmetschertätigkeit russisch-deutsch</w:t>
                    </w:r>
                  </w:p>
                </w:tc>
              </w:tr>
            </w:sdtContent>
          </w:sdt>
        </w:sdtContent>
      </w:sdt>
    </w:tbl>
    <w:p w:rsidR="00793B7B" w:rsidRDefault="00793B7B">
      <w:pPr>
        <w:pStyle w:val="Abschnittsberschrift"/>
        <w:rPr>
          <w:lang w:val="de-DE"/>
        </w:rPr>
      </w:pPr>
      <w:bookmarkStart w:id="7" w:name="_Hlk493760539"/>
    </w:p>
    <w:p w:rsidR="00793B7B" w:rsidRDefault="00793B7B">
      <w:pPr>
        <w:pStyle w:val="Abschnittsberschrift"/>
        <w:rPr>
          <w:lang w:val="de-DE"/>
        </w:rPr>
      </w:pPr>
    </w:p>
    <w:p w:rsidR="00793B7B" w:rsidRDefault="00793B7B">
      <w:pPr>
        <w:pStyle w:val="Abschnittsberschrift"/>
        <w:rPr>
          <w:lang w:val="de-DE"/>
        </w:rPr>
      </w:pPr>
    </w:p>
    <w:p w:rsidR="00203F50" w:rsidRPr="00F36794" w:rsidRDefault="002D032E">
      <w:pPr>
        <w:pStyle w:val="Abschnittsberschrift"/>
        <w:rPr>
          <w:lang w:val="de-DE"/>
        </w:rPr>
      </w:pPr>
      <w:r>
        <w:rPr>
          <w:lang w:val="de-DE"/>
        </w:rPr>
        <w:t xml:space="preserve">Weiterbildungen </w:t>
      </w:r>
    </w:p>
    <w:tbl>
      <w:tblPr>
        <w:tblStyle w:val="LebenslaufTabel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986"/>
        <w:gridCol w:w="6753"/>
      </w:tblGrid>
      <w:tr w:rsidR="00203F50" w:rsidRPr="00F36794" w:rsidTr="0079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36" w:type="pct"/>
          </w:tcPr>
          <w:p w:rsidR="00203F50" w:rsidRPr="00F36794" w:rsidRDefault="00203F50">
            <w:pPr>
              <w:spacing w:line="240" w:lineRule="auto"/>
              <w:rPr>
                <w:lang w:val="de-DE"/>
              </w:rPr>
            </w:pPr>
          </w:p>
        </w:tc>
        <w:tc>
          <w:tcPr>
            <w:tcW w:w="3864" w:type="pct"/>
          </w:tcPr>
          <w:p w:rsidR="00203F50" w:rsidRPr="00F36794" w:rsidRDefault="00203F50">
            <w:pPr>
              <w:spacing w:line="240" w:lineRule="auto"/>
              <w:rPr>
                <w:lang w:val="de-DE"/>
              </w:rPr>
            </w:pPr>
          </w:p>
        </w:tc>
      </w:tr>
      <w:tr w:rsidR="00203F50" w:rsidRPr="00664A68" w:rsidTr="00795620">
        <w:tc>
          <w:tcPr>
            <w:tcW w:w="1136" w:type="pct"/>
          </w:tcPr>
          <w:p w:rsidR="00203F50" w:rsidRPr="0060583A" w:rsidRDefault="002D032E">
            <w:pPr>
              <w:pStyle w:val="Datum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2005</w:t>
            </w:r>
          </w:p>
        </w:tc>
        <w:tc>
          <w:tcPr>
            <w:tcW w:w="3864" w:type="pct"/>
          </w:tcPr>
          <w:p w:rsidR="00DE08EE" w:rsidRPr="0060583A" w:rsidRDefault="002D032E">
            <w:pPr>
              <w:pStyle w:val="Unterabschnitt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Zertifizierte Elternkurstrainerin „Starke Eltern- Starke Kinder“, Deutscher Kinderschutz</w:t>
            </w:r>
            <w:r w:rsidR="00DE08EE" w:rsidRPr="0060583A">
              <w:rPr>
                <w:sz w:val="24"/>
                <w:lang w:val="de-DE"/>
              </w:rPr>
              <w:t>bund</w:t>
            </w:r>
          </w:p>
        </w:tc>
      </w:tr>
      <w:bookmarkEnd w:id="7" w:displacedByCustomXml="next"/>
      <w:sdt>
        <w:sdtPr>
          <w:rPr>
            <w:sz w:val="24"/>
            <w:lang w:val="de-DE"/>
          </w:rPr>
          <w:id w:val="1945648944"/>
          <w15:repeatingSection/>
        </w:sdtPr>
        <w:sdtEndPr/>
        <w:sdtContent>
          <w:sdt>
            <w:sdtPr>
              <w:rPr>
                <w:sz w:val="24"/>
                <w:lang w:val="de-DE"/>
              </w:rPr>
              <w:id w:val="1768577862"/>
              <w:placeholder>
                <w:docPart w:val="5159436BA422493A9461AEF78D9E93F4"/>
              </w:placeholder>
              <w15:repeatingSectionItem/>
            </w:sdtPr>
            <w:sdtEndPr/>
            <w:sdtContent>
              <w:tr w:rsidR="00203F50" w:rsidRPr="00664A68" w:rsidTr="00795620">
                <w:tc>
                  <w:tcPr>
                    <w:tcW w:w="1136" w:type="pct"/>
                  </w:tcPr>
                  <w:p w:rsidR="00203F50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11/2008-04/2009</w:t>
                    </w:r>
                  </w:p>
                </w:tc>
                <w:tc>
                  <w:tcPr>
                    <w:tcW w:w="3864" w:type="pct"/>
                  </w:tcPr>
                  <w:p w:rsidR="00203F50" w:rsidRPr="0060583A" w:rsidRDefault="00DE08EE">
                    <w:pPr>
                      <w:pStyle w:val="Unterabschnitt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 xml:space="preserve">Integrative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Coachingausbildung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,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Weierbildungsinstitut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 für Coaching und Beratung, Dr.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Migge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>, Porta-Westfalica</w:t>
                    </w:r>
                  </w:p>
                </w:tc>
              </w:tr>
            </w:sdtContent>
          </w:sdt>
          <w:sdt>
            <w:sdtPr>
              <w:rPr>
                <w:sz w:val="24"/>
                <w:lang w:val="de-DE"/>
              </w:rPr>
              <w:id w:val="1537849604"/>
              <w:placeholder>
                <w:docPart w:val="67660BDE754247E596987D8AB21F8FC0"/>
              </w:placeholder>
              <w15:repeatingSectionItem/>
            </w:sdtPr>
            <w:sdtEndPr/>
            <w:sdtContent>
              <w:tr w:rsidR="00DE08EE" w:rsidRPr="00F36794" w:rsidTr="00795620">
                <w:tc>
                  <w:tcPr>
                    <w:tcW w:w="1136" w:type="pct"/>
                  </w:tcPr>
                  <w:p w:rsidR="00DE08EE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05/2009</w:t>
                    </w:r>
                  </w:p>
                </w:tc>
                <w:tc>
                  <w:tcPr>
                    <w:tcW w:w="3864" w:type="pct"/>
                  </w:tcPr>
                  <w:p w:rsidR="00DE08EE" w:rsidRPr="0060583A" w:rsidRDefault="00DE08EE">
                    <w:pPr>
                      <w:pStyle w:val="Unterabschnitt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 xml:space="preserve">Zertifizierte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ProfilPASS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 Beraterin</w:t>
                    </w:r>
                  </w:p>
                </w:tc>
              </w:tr>
            </w:sdtContent>
          </w:sdt>
          <w:sdt>
            <w:sdtPr>
              <w:rPr>
                <w:sz w:val="24"/>
                <w:lang w:val="de-DE"/>
              </w:rPr>
              <w:id w:val="-1944758713"/>
              <w:placeholder>
                <w:docPart w:val="0949F127BEFF46058C8CCC33A2BF4941"/>
              </w:placeholder>
              <w15:repeatingSectionItem/>
            </w:sdtPr>
            <w:sdtEndPr/>
            <w:sdtContent>
              <w:tr w:rsidR="00DE08EE" w:rsidRPr="00664A68" w:rsidTr="00795620">
                <w:tc>
                  <w:tcPr>
                    <w:tcW w:w="1136" w:type="pct"/>
                  </w:tcPr>
                  <w:p w:rsidR="00DE08EE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03/2010</w:t>
                    </w:r>
                  </w:p>
                </w:tc>
                <w:tc>
                  <w:tcPr>
                    <w:tcW w:w="3864" w:type="pct"/>
                  </w:tcPr>
                  <w:p w:rsidR="00DE08EE" w:rsidRPr="0060583A" w:rsidRDefault="00DE08EE">
                    <w:pPr>
                      <w:pStyle w:val="Unterabschnitt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 xml:space="preserve">PEP4Kids – Positives Erziehungsprogramm- Trainerlizenz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Nonprofit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 Version,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WorkFamily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 Akademie</w:t>
                    </w:r>
                  </w:p>
                </w:tc>
              </w:tr>
            </w:sdtContent>
          </w:sdt>
          <w:sdt>
            <w:sdtPr>
              <w:rPr>
                <w:sz w:val="24"/>
                <w:lang w:val="de-DE"/>
              </w:rPr>
              <w:id w:val="-2006886019"/>
              <w:placeholder>
                <w:docPart w:val="DBEA1012917A47E09204B844988046DE"/>
              </w:placeholder>
              <w15:repeatingSectionItem/>
            </w:sdtPr>
            <w:sdtEndPr/>
            <w:sdtContent>
              <w:tr w:rsidR="00DE08EE" w:rsidRPr="00F36794" w:rsidTr="00795620">
                <w:tc>
                  <w:tcPr>
                    <w:tcW w:w="1136" w:type="pct"/>
                  </w:tcPr>
                  <w:p w:rsidR="00DE08EE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2009</w:t>
                    </w:r>
                  </w:p>
                </w:tc>
                <w:tc>
                  <w:tcPr>
                    <w:tcW w:w="3864" w:type="pct"/>
                  </w:tcPr>
                  <w:p w:rsidR="00DE08EE" w:rsidRPr="0060583A" w:rsidRDefault="00DE08EE">
                    <w:pPr>
                      <w:pStyle w:val="Unterabschnitt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 xml:space="preserve">Trainerlizenz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Persolog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 Persönlichkeitsprofil</w:t>
                    </w:r>
                  </w:p>
                </w:tc>
              </w:tr>
            </w:sdtContent>
          </w:sdt>
          <w:sdt>
            <w:sdtPr>
              <w:rPr>
                <w:sz w:val="24"/>
                <w:lang w:val="de-DE"/>
              </w:rPr>
              <w:id w:val="-2017297225"/>
              <w:placeholder>
                <w:docPart w:val="C9A597DDCECB456585455459D58B5F26"/>
              </w:placeholder>
              <w15:repeatingSectionItem/>
            </w:sdtPr>
            <w:sdtEndPr/>
            <w:sdtContent>
              <w:tr w:rsidR="00DE08EE" w:rsidRPr="00F36794" w:rsidTr="00795620">
                <w:tc>
                  <w:tcPr>
                    <w:tcW w:w="1136" w:type="pct"/>
                  </w:tcPr>
                  <w:p w:rsidR="00DE08EE" w:rsidRPr="0060583A" w:rsidRDefault="00DE08EE">
                    <w:pPr>
                      <w:pStyle w:val="Datum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>05/2015</w:t>
                    </w:r>
                  </w:p>
                </w:tc>
                <w:tc>
                  <w:tcPr>
                    <w:tcW w:w="3864" w:type="pct"/>
                  </w:tcPr>
                  <w:p w:rsidR="00DE08EE" w:rsidRPr="0060583A" w:rsidRDefault="00DE08EE">
                    <w:pPr>
                      <w:pStyle w:val="Unterabschnitt"/>
                      <w:rPr>
                        <w:sz w:val="24"/>
                        <w:lang w:val="de-DE"/>
                      </w:rPr>
                    </w:pPr>
                    <w:r w:rsidRPr="0060583A">
                      <w:rPr>
                        <w:sz w:val="24"/>
                        <w:lang w:val="de-DE"/>
                      </w:rPr>
                      <w:t xml:space="preserve">Zertifikat </w:t>
                    </w:r>
                    <w:proofErr w:type="spellStart"/>
                    <w:r w:rsidRPr="0060583A">
                      <w:rPr>
                        <w:sz w:val="24"/>
                        <w:lang w:val="de-DE"/>
                      </w:rPr>
                      <w:t>Birkman</w:t>
                    </w:r>
                    <w:proofErr w:type="spellEnd"/>
                    <w:r w:rsidRPr="0060583A">
                      <w:rPr>
                        <w:sz w:val="24"/>
                        <w:lang w:val="de-DE"/>
                      </w:rPr>
                      <w:t xml:space="preserve"> Methode</w:t>
                    </w:r>
                  </w:p>
                </w:tc>
              </w:tr>
            </w:sdtContent>
          </w:sdt>
        </w:sdtContent>
      </w:sdt>
    </w:tbl>
    <w:p w:rsidR="00203F50" w:rsidRDefault="00203F50" w:rsidP="0076459C">
      <w:pPr>
        <w:rPr>
          <w:lang w:val="de-DE"/>
        </w:rPr>
      </w:pPr>
    </w:p>
    <w:p w:rsidR="005E0477" w:rsidRDefault="005E0477" w:rsidP="0076459C">
      <w:pPr>
        <w:rPr>
          <w:lang w:val="de-DE"/>
        </w:rPr>
      </w:pPr>
    </w:p>
    <w:p w:rsidR="005E0477" w:rsidRPr="00F36794" w:rsidRDefault="005E0477" w:rsidP="005E0477">
      <w:pPr>
        <w:pStyle w:val="Abschnittsberschrift"/>
        <w:rPr>
          <w:lang w:val="de-DE"/>
        </w:rPr>
      </w:pPr>
      <w:bookmarkStart w:id="8" w:name="_Hlk493763208"/>
      <w:r>
        <w:rPr>
          <w:lang w:val="de-DE"/>
        </w:rPr>
        <w:t>Ehrenamt</w:t>
      </w:r>
    </w:p>
    <w:tbl>
      <w:tblPr>
        <w:tblStyle w:val="LebenslaufTabel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986"/>
        <w:gridCol w:w="6753"/>
      </w:tblGrid>
      <w:tr w:rsidR="005E0477" w:rsidRPr="00F36794" w:rsidTr="0079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36" w:type="pct"/>
          </w:tcPr>
          <w:p w:rsidR="005E0477" w:rsidRPr="00F36794" w:rsidRDefault="005E0477" w:rsidP="00E270C9">
            <w:pPr>
              <w:spacing w:line="240" w:lineRule="auto"/>
              <w:rPr>
                <w:lang w:val="de-DE"/>
              </w:rPr>
            </w:pPr>
          </w:p>
        </w:tc>
        <w:tc>
          <w:tcPr>
            <w:tcW w:w="3864" w:type="pct"/>
          </w:tcPr>
          <w:p w:rsidR="005E0477" w:rsidRPr="00F36794" w:rsidRDefault="005E0477" w:rsidP="00E270C9">
            <w:pPr>
              <w:spacing w:line="240" w:lineRule="auto"/>
              <w:rPr>
                <w:lang w:val="de-DE"/>
              </w:rPr>
            </w:pPr>
          </w:p>
        </w:tc>
      </w:tr>
      <w:tr w:rsidR="005E0477" w:rsidRPr="00F36794" w:rsidTr="00795620">
        <w:tc>
          <w:tcPr>
            <w:tcW w:w="1136" w:type="pct"/>
          </w:tcPr>
          <w:p w:rsidR="005E0477" w:rsidRPr="0060583A" w:rsidRDefault="00795620" w:rsidP="00E270C9">
            <w:pPr>
              <w:pStyle w:val="Datum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Seit </w:t>
            </w:r>
            <w:r w:rsidR="005E0477" w:rsidRPr="0060583A">
              <w:rPr>
                <w:sz w:val="24"/>
                <w:lang w:val="de-DE"/>
              </w:rPr>
              <w:t>1985</w:t>
            </w:r>
          </w:p>
        </w:tc>
        <w:tc>
          <w:tcPr>
            <w:tcW w:w="3864" w:type="pct"/>
          </w:tcPr>
          <w:p w:rsidR="005E0477" w:rsidRPr="0060583A" w:rsidRDefault="005E0477" w:rsidP="00E270C9">
            <w:pPr>
              <w:pStyle w:val="Unterabschnitt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 xml:space="preserve">Mitarbeit in christlichen Gemeinden in den Bereichen, Kinder, Jugend und Frauenarbeit </w:t>
            </w:r>
          </w:p>
          <w:p w:rsidR="005E0477" w:rsidRPr="0060583A" w:rsidRDefault="005E0477" w:rsidP="00E270C9">
            <w:pPr>
              <w:pStyle w:val="Unterabschnitt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Moderation von Gottesd</w:t>
            </w:r>
            <w:r w:rsidR="00793B7B">
              <w:rPr>
                <w:sz w:val="24"/>
                <w:lang w:val="de-DE"/>
              </w:rPr>
              <w:t>iensten</w:t>
            </w:r>
          </w:p>
          <w:p w:rsidR="005E0477" w:rsidRPr="0060583A" w:rsidRDefault="005E0477" w:rsidP="005E0477">
            <w:pPr>
              <w:pStyle w:val="Unterabschnitt"/>
              <w:rPr>
                <w:sz w:val="24"/>
                <w:lang w:val="de-DE"/>
              </w:rPr>
            </w:pPr>
          </w:p>
        </w:tc>
      </w:tr>
    </w:tbl>
    <w:bookmarkEnd w:id="8"/>
    <w:p w:rsidR="0060583A" w:rsidRPr="00F36794" w:rsidRDefault="0060583A" w:rsidP="0060583A">
      <w:pPr>
        <w:pStyle w:val="Abschnittsberschrift"/>
        <w:rPr>
          <w:lang w:val="de-DE"/>
        </w:rPr>
      </w:pPr>
      <w:r>
        <w:rPr>
          <w:lang w:val="de-DE"/>
        </w:rPr>
        <w:t>FREMDSPRACHEN</w:t>
      </w:r>
    </w:p>
    <w:tbl>
      <w:tblPr>
        <w:tblStyle w:val="LebenslaufTabel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986"/>
        <w:gridCol w:w="6753"/>
      </w:tblGrid>
      <w:tr w:rsidR="0060583A" w:rsidRPr="00F36794" w:rsidTr="0079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36" w:type="pct"/>
          </w:tcPr>
          <w:p w:rsidR="0060583A" w:rsidRPr="00F36794" w:rsidRDefault="0060583A" w:rsidP="00E270C9">
            <w:pPr>
              <w:spacing w:line="240" w:lineRule="auto"/>
              <w:rPr>
                <w:lang w:val="de-DE"/>
              </w:rPr>
            </w:pPr>
          </w:p>
        </w:tc>
        <w:tc>
          <w:tcPr>
            <w:tcW w:w="3864" w:type="pct"/>
          </w:tcPr>
          <w:p w:rsidR="0060583A" w:rsidRPr="00F36794" w:rsidRDefault="0060583A" w:rsidP="00E270C9">
            <w:pPr>
              <w:spacing w:line="240" w:lineRule="auto"/>
              <w:rPr>
                <w:lang w:val="de-DE"/>
              </w:rPr>
            </w:pPr>
          </w:p>
        </w:tc>
      </w:tr>
      <w:tr w:rsidR="0060583A" w:rsidRPr="00664A68" w:rsidTr="00795620">
        <w:tc>
          <w:tcPr>
            <w:tcW w:w="1136" w:type="pct"/>
          </w:tcPr>
          <w:p w:rsidR="0060583A" w:rsidRPr="0060583A" w:rsidRDefault="0060583A" w:rsidP="00E270C9">
            <w:pPr>
              <w:pStyle w:val="Datum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Russisch</w:t>
            </w:r>
          </w:p>
          <w:p w:rsidR="0060583A" w:rsidRPr="0060583A" w:rsidRDefault="0060583A" w:rsidP="0060583A">
            <w:pPr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Englisch</w:t>
            </w:r>
          </w:p>
        </w:tc>
        <w:tc>
          <w:tcPr>
            <w:tcW w:w="3864" w:type="pct"/>
          </w:tcPr>
          <w:p w:rsidR="0060583A" w:rsidRPr="0060583A" w:rsidRDefault="0060583A" w:rsidP="0060583A">
            <w:pPr>
              <w:pStyle w:val="Unterabschnitt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Sehr gut in Wort und Schrift</w:t>
            </w:r>
          </w:p>
          <w:p w:rsidR="0060583A" w:rsidRPr="0060583A" w:rsidRDefault="0060583A" w:rsidP="0060583A">
            <w:pPr>
              <w:pStyle w:val="Unterabschnitt"/>
              <w:rPr>
                <w:sz w:val="24"/>
                <w:lang w:val="de-DE"/>
              </w:rPr>
            </w:pPr>
            <w:r w:rsidRPr="0060583A">
              <w:rPr>
                <w:sz w:val="24"/>
                <w:lang w:val="de-DE"/>
              </w:rPr>
              <w:t>Gut in Wort und Schrift</w:t>
            </w:r>
          </w:p>
        </w:tc>
      </w:tr>
      <w:tr w:rsidR="0060583A" w:rsidRPr="00664A68" w:rsidTr="00795620">
        <w:tc>
          <w:tcPr>
            <w:tcW w:w="1136" w:type="pct"/>
          </w:tcPr>
          <w:p w:rsidR="0060583A" w:rsidRDefault="0060583A" w:rsidP="00E270C9">
            <w:pPr>
              <w:pStyle w:val="Datum"/>
              <w:rPr>
                <w:lang w:val="de-DE"/>
              </w:rPr>
            </w:pPr>
          </w:p>
        </w:tc>
        <w:tc>
          <w:tcPr>
            <w:tcW w:w="3864" w:type="pct"/>
          </w:tcPr>
          <w:p w:rsidR="0060583A" w:rsidRDefault="0060583A" w:rsidP="0060583A">
            <w:pPr>
              <w:pStyle w:val="Unterabschnitt"/>
              <w:rPr>
                <w:lang w:val="de-DE"/>
              </w:rPr>
            </w:pPr>
          </w:p>
        </w:tc>
      </w:tr>
      <w:tr w:rsidR="0060583A" w:rsidRPr="00664A68" w:rsidTr="00795620">
        <w:tc>
          <w:tcPr>
            <w:tcW w:w="1136" w:type="pct"/>
          </w:tcPr>
          <w:p w:rsidR="0060583A" w:rsidRDefault="0060583A" w:rsidP="00E270C9">
            <w:pPr>
              <w:pStyle w:val="Datum"/>
              <w:rPr>
                <w:lang w:val="de-DE"/>
              </w:rPr>
            </w:pPr>
          </w:p>
        </w:tc>
        <w:tc>
          <w:tcPr>
            <w:tcW w:w="3864" w:type="pct"/>
          </w:tcPr>
          <w:p w:rsidR="0060583A" w:rsidRDefault="0060583A" w:rsidP="0060583A">
            <w:pPr>
              <w:pStyle w:val="Unterabschnitt"/>
              <w:rPr>
                <w:lang w:val="de-DE"/>
              </w:rPr>
            </w:pPr>
          </w:p>
        </w:tc>
      </w:tr>
    </w:tbl>
    <w:p w:rsidR="005E0477" w:rsidRPr="00795620" w:rsidRDefault="005E0477" w:rsidP="0076459C">
      <w:pPr>
        <w:rPr>
          <w:lang w:val="de-DE"/>
        </w:rPr>
      </w:pPr>
    </w:p>
    <w:p w:rsidR="0053025E" w:rsidRPr="00795620" w:rsidRDefault="0053025E" w:rsidP="0076459C">
      <w:pPr>
        <w:rPr>
          <w:lang w:val="de-DE"/>
        </w:rPr>
      </w:pPr>
    </w:p>
    <w:p w:rsidR="0008039E" w:rsidRDefault="0008039E" w:rsidP="0076459C">
      <w:pPr>
        <w:rPr>
          <w:sz w:val="24"/>
        </w:rPr>
      </w:pPr>
    </w:p>
    <w:p w:rsidR="0053025E" w:rsidRPr="0053025E" w:rsidRDefault="0053025E" w:rsidP="0076459C">
      <w:pPr>
        <w:rPr>
          <w:sz w:val="24"/>
        </w:rPr>
      </w:pPr>
      <w:proofErr w:type="spellStart"/>
      <w:r w:rsidRPr="0053025E">
        <w:rPr>
          <w:sz w:val="24"/>
        </w:rPr>
        <w:t>Bornheim</w:t>
      </w:r>
      <w:proofErr w:type="spellEnd"/>
      <w:r w:rsidRPr="0053025E">
        <w:rPr>
          <w:sz w:val="24"/>
        </w:rPr>
        <w:t>, 21.</w:t>
      </w:r>
      <w:r w:rsidR="00793B7B">
        <w:rPr>
          <w:sz w:val="24"/>
        </w:rPr>
        <w:t>11</w:t>
      </w:r>
      <w:r w:rsidRPr="0053025E">
        <w:rPr>
          <w:sz w:val="24"/>
        </w:rPr>
        <w:t>.2017</w:t>
      </w:r>
    </w:p>
    <w:sectPr w:rsidR="0053025E" w:rsidRPr="0053025E" w:rsidSect="0038164B">
      <w:headerReference w:type="default" r:id="rId8"/>
      <w:headerReference w:type="first" r:id="rId9"/>
      <w:footerReference w:type="first" r:id="rId10"/>
      <w:pgSz w:w="11907" w:h="16839" w:code="9"/>
      <w:pgMar w:top="1080" w:right="1584" w:bottom="108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745" w:rsidRDefault="005A5745">
      <w:pPr>
        <w:spacing w:after="0"/>
      </w:pPr>
      <w:r>
        <w:separator/>
      </w:r>
    </w:p>
    <w:p w:rsidR="005A5745" w:rsidRDefault="005A5745"/>
  </w:endnote>
  <w:endnote w:type="continuationSeparator" w:id="0">
    <w:p w:rsidR="005A5745" w:rsidRDefault="005A5745">
      <w:pPr>
        <w:spacing w:after="0"/>
      </w:pPr>
      <w:r>
        <w:continuationSeparator/>
      </w:r>
    </w:p>
    <w:p w:rsidR="005A5745" w:rsidRDefault="005A5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A68" w:rsidRDefault="00664A68" w:rsidP="00664A68">
    <w:pPr>
      <w:pStyle w:val="Fuzeil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745" w:rsidRDefault="005A5745">
      <w:pPr>
        <w:spacing w:after="0"/>
      </w:pPr>
      <w:r>
        <w:separator/>
      </w:r>
    </w:p>
    <w:p w:rsidR="005A5745" w:rsidRDefault="005A5745"/>
  </w:footnote>
  <w:footnote w:type="continuationSeparator" w:id="0">
    <w:p w:rsidR="005A5745" w:rsidRDefault="005A5745">
      <w:pPr>
        <w:spacing w:after="0"/>
      </w:pPr>
      <w:r>
        <w:continuationSeparator/>
      </w:r>
    </w:p>
    <w:p w:rsidR="005A5745" w:rsidRDefault="005A5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9" w:name="_Hlk494200219" w:displacedByCustomXml="next"/>
  <w:sdt>
    <w:sdtPr>
      <w:rPr>
        <w:sz w:val="22"/>
        <w:szCs w:val="26"/>
        <w:lang w:val="de-DE"/>
      </w:rPr>
      <w:alias w:val="Autor"/>
      <w:tag w:val=""/>
      <w:id w:val="-1534883887"/>
      <w:placeholder>
        <w:docPart w:val="488390BA9B2F4A45B852E19F9CBBCEA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91E0E" w:rsidRDefault="00A91E0E" w:rsidP="00A91E0E">
        <w:pPr>
          <w:pStyle w:val="Titel"/>
          <w:pBdr>
            <w:bottom w:val="single" w:sz="4" w:space="1" w:color="auto"/>
          </w:pBdr>
          <w:ind w:right="-50"/>
          <w:jc w:val="center"/>
          <w:rPr>
            <w:sz w:val="22"/>
            <w:szCs w:val="26"/>
            <w:lang w:val="de-DE"/>
          </w:rPr>
        </w:pPr>
        <w:r w:rsidRPr="00A91E0E">
          <w:rPr>
            <w:sz w:val="22"/>
            <w:szCs w:val="26"/>
            <w:lang w:val="de-DE"/>
          </w:rPr>
          <w:t xml:space="preserve">Anna Martens-Artemov ǁ Diplom sozialpädagogin </w:t>
        </w:r>
        <w:bookmarkStart w:id="10" w:name="_Hlk494200179"/>
        <w:r w:rsidRPr="00A91E0E">
          <w:rPr>
            <w:sz w:val="22"/>
            <w:szCs w:val="26"/>
            <w:lang w:val="de-DE"/>
          </w:rPr>
          <w:t xml:space="preserve">ǁ </w:t>
        </w:r>
        <w:bookmarkStart w:id="11" w:name="_Hlk494200234"/>
        <w:bookmarkEnd w:id="10"/>
        <w:r w:rsidRPr="00A91E0E">
          <w:rPr>
            <w:sz w:val="22"/>
            <w:szCs w:val="26"/>
            <w:lang w:val="de-DE"/>
          </w:rPr>
          <w:t>Ehrental 64 ǁ 53332 Bornheim</w:t>
        </w:r>
      </w:p>
    </w:sdtContent>
  </w:sdt>
  <w:bookmarkEnd w:id="11" w:displacedByCustomXml="prev"/>
  <w:bookmarkEnd w:id="9" w:displacedByCustomXml="prev"/>
  <w:p w:rsidR="0076459C" w:rsidRPr="0076459C" w:rsidRDefault="0076459C" w:rsidP="00514624">
    <w:pPr>
      <w:pStyle w:val="Kopfzeile"/>
      <w:jc w:val="center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6FA" w:rsidRPr="0076459C" w:rsidRDefault="005846FA" w:rsidP="00664A68">
    <w:pPr>
      <w:pStyle w:val="Titel"/>
      <w:ind w:right="-50"/>
      <w:rPr>
        <w:sz w:val="26"/>
        <w:szCs w:val="2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26041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Aufzhlungszeichen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FA"/>
    <w:rsid w:val="0008039E"/>
    <w:rsid w:val="000A1C3B"/>
    <w:rsid w:val="00203F50"/>
    <w:rsid w:val="00206CAA"/>
    <w:rsid w:val="002D032E"/>
    <w:rsid w:val="00360516"/>
    <w:rsid w:val="0037756A"/>
    <w:rsid w:val="0038164B"/>
    <w:rsid w:val="005061C3"/>
    <w:rsid w:val="00514624"/>
    <w:rsid w:val="0053025E"/>
    <w:rsid w:val="005846FA"/>
    <w:rsid w:val="005A16F8"/>
    <w:rsid w:val="005A5745"/>
    <w:rsid w:val="005E0477"/>
    <w:rsid w:val="005E124E"/>
    <w:rsid w:val="0060583A"/>
    <w:rsid w:val="0064299B"/>
    <w:rsid w:val="00664A68"/>
    <w:rsid w:val="0076459C"/>
    <w:rsid w:val="007725AE"/>
    <w:rsid w:val="00772B3E"/>
    <w:rsid w:val="00793B7B"/>
    <w:rsid w:val="00795620"/>
    <w:rsid w:val="008072F0"/>
    <w:rsid w:val="0085352F"/>
    <w:rsid w:val="008D15D1"/>
    <w:rsid w:val="00913EC7"/>
    <w:rsid w:val="00A80154"/>
    <w:rsid w:val="00A91E0E"/>
    <w:rsid w:val="00AB7BE5"/>
    <w:rsid w:val="00C7732C"/>
    <w:rsid w:val="00CD5317"/>
    <w:rsid w:val="00D15FC6"/>
    <w:rsid w:val="00D66175"/>
    <w:rsid w:val="00DB585B"/>
    <w:rsid w:val="00DE08EE"/>
    <w:rsid w:val="00E56BA5"/>
    <w:rsid w:val="00E7579D"/>
    <w:rsid w:val="00EB7A58"/>
    <w:rsid w:val="00F052D2"/>
    <w:rsid w:val="00F36794"/>
    <w:rsid w:val="00F85B26"/>
    <w:rsid w:val="00FA08B3"/>
    <w:rsid w:val="00FA7C97"/>
    <w:rsid w:val="00FB4264"/>
    <w:rsid w:val="00F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93C19"/>
  <w15:chartTrackingRefBased/>
  <w15:docId w15:val="{C1A247BA-851C-4780-87B8-04961384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4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bschnittsberschrift">
    <w:name w:val="Abschnittsüberschrift"/>
    <w:basedOn w:val="Standard"/>
    <w:next w:val="Standard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5"/>
      </w:numPr>
    </w:pPr>
  </w:style>
  <w:style w:type="paragraph" w:customStyle="1" w:styleId="Unterabschnitt">
    <w:name w:val="Unterabschnitt"/>
    <w:basedOn w:val="Standard"/>
    <w:uiPriority w:val="1"/>
    <w:qFormat/>
    <w:pPr>
      <w:spacing w:after="120"/>
    </w:pPr>
    <w:rPr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uzeileZchn">
    <w:name w:val="Fußzeile Zchn"/>
    <w:basedOn w:val="Absatz-Standardschriftart"/>
    <w:link w:val="Fuzeile"/>
    <w:uiPriority w:val="99"/>
    <w:rPr>
      <w:noProof/>
    </w:rPr>
  </w:style>
  <w:style w:type="table" w:customStyle="1" w:styleId="Tabellengitternetz">
    <w:name w:val="Tabellengitternetz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ebenslaufTabelle">
    <w:name w:val="Lebenslauf Tabelle"/>
    <w:basedOn w:val="NormaleTabelle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um">
    <w:name w:val="Date"/>
    <w:basedOn w:val="Standard"/>
    <w:next w:val="Standard"/>
    <w:link w:val="DatumZchn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umZchn">
    <w:name w:val="Datum Zchn"/>
    <w:basedOn w:val="Absatz-Standardschriftart"/>
    <w:link w:val="Datum"/>
    <w:uiPriority w:val="1"/>
    <w:rPr>
      <w:color w:val="000000" w:themeColor="text1"/>
    </w:rPr>
  </w:style>
  <w:style w:type="character" w:styleId="Hervorhebung">
    <w:name w:val="Emphasis"/>
    <w:basedOn w:val="Absatz-Standardschriftart"/>
    <w:uiPriority w:val="2"/>
    <w:unhideWhenUsed/>
    <w:qFormat/>
    <w:rPr>
      <w:i/>
      <w:iCs/>
      <w:color w:val="404040" w:themeColor="text1" w:themeTint="BF"/>
    </w:rPr>
  </w:style>
  <w:style w:type="paragraph" w:customStyle="1" w:styleId="Kontaktinformationen">
    <w:name w:val="Kontaktinformationen"/>
    <w:basedOn w:val="Standard"/>
    <w:uiPriority w:val="1"/>
    <w:qFormat/>
    <w:pPr>
      <w:spacing w:after="36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3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32C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4A6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64A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-\AppData\Roaming\Microsoft\Templates\Lebenslau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59436BA422493A9461AEF78D9E93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D760B2-CA8B-4CCA-B588-08DDAB6CA65F}"/>
      </w:docPartPr>
      <w:docPartBody>
        <w:p w:rsidR="007005EE" w:rsidRDefault="000C6818">
          <w:pPr>
            <w:pStyle w:val="5159436BA422493A9461AEF78D9E93F4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67660BDE754247E596987D8AB21F8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08E264-34A4-442D-8BE0-0B808AB37C08}"/>
      </w:docPartPr>
      <w:docPartBody>
        <w:p w:rsidR="00BA486E" w:rsidRDefault="007005EE" w:rsidP="007005EE">
          <w:pPr>
            <w:pStyle w:val="67660BDE754247E596987D8AB21F8FC0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0949F127BEFF46058C8CCC33A2BF4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103C34-E708-4E3A-8510-75E7C74EE65A}"/>
      </w:docPartPr>
      <w:docPartBody>
        <w:p w:rsidR="00BA486E" w:rsidRDefault="007005EE" w:rsidP="007005EE">
          <w:pPr>
            <w:pStyle w:val="0949F127BEFF46058C8CCC33A2BF4941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DBEA1012917A47E09204B84498804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A7DBC1-3375-4900-85AD-0F3E07B34D1E}"/>
      </w:docPartPr>
      <w:docPartBody>
        <w:p w:rsidR="00BA486E" w:rsidRDefault="007005EE" w:rsidP="007005EE">
          <w:pPr>
            <w:pStyle w:val="DBEA1012917A47E09204B844988046DE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C9A597DDCECB456585455459D58B5F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B1BFC-8286-43E8-A6D5-A2F57BA4C6E7}"/>
      </w:docPartPr>
      <w:docPartBody>
        <w:p w:rsidR="00BA486E" w:rsidRDefault="007005EE" w:rsidP="007005EE">
          <w:pPr>
            <w:pStyle w:val="C9A597DDCECB456585455459D58B5F26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6776F10103E04D1DB08D59027AA710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4C43D3-CEDC-43D6-B3BC-D68FF749BC7B}"/>
      </w:docPartPr>
      <w:docPartBody>
        <w:p w:rsidR="00BA486E" w:rsidRDefault="007005EE" w:rsidP="007005EE">
          <w:pPr>
            <w:pStyle w:val="6776F10103E04D1DB08D59027AA71031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8650439FB7E343DFB46CB565E7FED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854F3-761C-442B-B5FF-6599D8FC1C25}"/>
      </w:docPartPr>
      <w:docPartBody>
        <w:p w:rsidR="00BA486E" w:rsidRDefault="007005EE" w:rsidP="007005EE">
          <w:pPr>
            <w:pStyle w:val="8650439FB7E343DFB46CB565E7FED75C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A3C9772249684A4785E6B88A145B58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994ACE-BD9F-4F3A-8927-8CEFA397F2E6}"/>
      </w:docPartPr>
      <w:docPartBody>
        <w:p w:rsidR="00BA486E" w:rsidRDefault="007005EE" w:rsidP="007005EE">
          <w:pPr>
            <w:pStyle w:val="A3C9772249684A4785E6B88A145B58C8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8C90211589E347A38401348EDAC1AA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88D45F-B4C8-44F1-841D-8D27914B4195}"/>
      </w:docPartPr>
      <w:docPartBody>
        <w:p w:rsidR="00BA486E" w:rsidRDefault="007005EE" w:rsidP="007005EE">
          <w:pPr>
            <w:pStyle w:val="8C90211589E347A38401348EDAC1AAEE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488390BA9B2F4A45B852E19F9CBBCE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15622C-F226-4193-99BC-0C485B13E94D}"/>
      </w:docPartPr>
      <w:docPartBody>
        <w:p w:rsidR="00B0007E" w:rsidRDefault="002331D2" w:rsidP="002331D2">
          <w:pPr>
            <w:pStyle w:val="488390BA9B2F4A45B852E19F9CBBCEAE"/>
          </w:pPr>
          <w:r w:rsidRPr="00F36794">
            <w:t>[Ihr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E83"/>
    <w:rsid w:val="0006740D"/>
    <w:rsid w:val="000C6818"/>
    <w:rsid w:val="002331D2"/>
    <w:rsid w:val="00327E83"/>
    <w:rsid w:val="003D1FBC"/>
    <w:rsid w:val="00566970"/>
    <w:rsid w:val="007005EE"/>
    <w:rsid w:val="008A6CF4"/>
    <w:rsid w:val="00B0007E"/>
    <w:rsid w:val="00B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5B436715DED4BB5B8BC664996ECD3F2">
    <w:name w:val="45B436715DED4BB5B8BC664996ECD3F2"/>
  </w:style>
  <w:style w:type="paragraph" w:customStyle="1" w:styleId="FE3C26ECD19F4ABEA248F7213228B684">
    <w:name w:val="FE3C26ECD19F4ABEA248F7213228B684"/>
  </w:style>
  <w:style w:type="paragraph" w:customStyle="1" w:styleId="4F4764C54A8A47EBAE74361E7FAB3266">
    <w:name w:val="4F4764C54A8A47EBAE74361E7FAB3266"/>
  </w:style>
  <w:style w:type="paragraph" w:customStyle="1" w:styleId="A671999A8738408F8897C29D237470CA">
    <w:name w:val="A671999A8738408F8897C29D237470CA"/>
  </w:style>
  <w:style w:type="paragraph" w:customStyle="1" w:styleId="C0175F7D8BD943F7ACCE62141511450B">
    <w:name w:val="C0175F7D8BD943F7ACCE62141511450B"/>
  </w:style>
  <w:style w:type="paragraph" w:customStyle="1" w:styleId="A7E786D7623746B8AF4F09176D673719">
    <w:name w:val="A7E786D7623746B8AF4F09176D673719"/>
  </w:style>
  <w:style w:type="character" w:styleId="Platzhaltertext">
    <w:name w:val="Placeholder Text"/>
    <w:basedOn w:val="Absatz-Standardschriftart"/>
    <w:uiPriority w:val="99"/>
    <w:semiHidden/>
    <w:rsid w:val="007005EE"/>
    <w:rPr>
      <w:color w:val="808080"/>
    </w:rPr>
  </w:style>
  <w:style w:type="paragraph" w:customStyle="1" w:styleId="5159436BA422493A9461AEF78D9E93F4">
    <w:name w:val="5159436BA422493A9461AEF78D9E93F4"/>
  </w:style>
  <w:style w:type="paragraph" w:customStyle="1" w:styleId="AC239D4BE8EC49B1AF6B0E75400AA7FF">
    <w:name w:val="AC239D4BE8EC49B1AF6B0E75400AA7FF"/>
  </w:style>
  <w:style w:type="paragraph" w:customStyle="1" w:styleId="C0BF8507442643BDAE9EF0E44773E3AD">
    <w:name w:val="C0BF8507442643BDAE9EF0E44773E3AD"/>
  </w:style>
  <w:style w:type="paragraph" w:customStyle="1" w:styleId="4179FB56ADC04CF4870DBA4D3828F9AC">
    <w:name w:val="4179FB56ADC04CF4870DBA4D3828F9AC"/>
  </w:style>
  <w:style w:type="character" w:styleId="Hervorhebung">
    <w:name w:val="Emphasis"/>
    <w:basedOn w:val="Absatz-Standardschriftart"/>
    <w:uiPriority w:val="2"/>
    <w:unhideWhenUsed/>
    <w:qFormat/>
    <w:rPr>
      <w:i/>
      <w:iCs/>
      <w:color w:val="404040" w:themeColor="text1" w:themeTint="BF"/>
    </w:rPr>
  </w:style>
  <w:style w:type="paragraph" w:customStyle="1" w:styleId="717093AB93C842EF8FB7C04C44A833F0">
    <w:name w:val="717093AB93C842EF8FB7C04C44A833F0"/>
  </w:style>
  <w:style w:type="paragraph" w:customStyle="1" w:styleId="D527F1D466C1483396B056C5E763D61C">
    <w:name w:val="D527F1D466C1483396B056C5E763D61C"/>
  </w:style>
  <w:style w:type="paragraph" w:customStyle="1" w:styleId="B23BA016A775479CBA6A47116950821F">
    <w:name w:val="B23BA016A775479CBA6A47116950821F"/>
  </w:style>
  <w:style w:type="paragraph" w:customStyle="1" w:styleId="93A56165E9984855968B2013E883F26B">
    <w:name w:val="93A56165E9984855968B2013E883F26B"/>
  </w:style>
  <w:style w:type="paragraph" w:customStyle="1" w:styleId="8780321BFD804D229E6F0A6AD74FBD01">
    <w:name w:val="8780321BFD804D229E6F0A6AD74FBD01"/>
    <w:rsid w:val="00327E83"/>
  </w:style>
  <w:style w:type="paragraph" w:customStyle="1" w:styleId="FEC211D2F00E4CE4AE1DF349B7813349">
    <w:name w:val="FEC211D2F00E4CE4AE1DF349B7813349"/>
    <w:rsid w:val="00327E83"/>
  </w:style>
  <w:style w:type="paragraph" w:customStyle="1" w:styleId="1BDBF59F1F5A4CAC8D7DB0934C6865DD">
    <w:name w:val="1BDBF59F1F5A4CAC8D7DB0934C6865DD"/>
    <w:rsid w:val="00327E83"/>
  </w:style>
  <w:style w:type="paragraph" w:customStyle="1" w:styleId="67660BDE754247E596987D8AB21F8FC0">
    <w:name w:val="67660BDE754247E596987D8AB21F8FC0"/>
    <w:rsid w:val="007005EE"/>
  </w:style>
  <w:style w:type="paragraph" w:customStyle="1" w:styleId="0949F127BEFF46058C8CCC33A2BF4941">
    <w:name w:val="0949F127BEFF46058C8CCC33A2BF4941"/>
    <w:rsid w:val="007005EE"/>
  </w:style>
  <w:style w:type="paragraph" w:customStyle="1" w:styleId="DBEA1012917A47E09204B844988046DE">
    <w:name w:val="DBEA1012917A47E09204B844988046DE"/>
    <w:rsid w:val="007005EE"/>
  </w:style>
  <w:style w:type="paragraph" w:customStyle="1" w:styleId="C9A597DDCECB456585455459D58B5F26">
    <w:name w:val="C9A597DDCECB456585455459D58B5F26"/>
    <w:rsid w:val="007005EE"/>
  </w:style>
  <w:style w:type="paragraph" w:customStyle="1" w:styleId="6776F10103E04D1DB08D59027AA71031">
    <w:name w:val="6776F10103E04D1DB08D59027AA71031"/>
    <w:rsid w:val="007005EE"/>
  </w:style>
  <w:style w:type="paragraph" w:customStyle="1" w:styleId="8DBAA383F308408DB3FA468D47083756">
    <w:name w:val="8DBAA383F308408DB3FA468D47083756"/>
    <w:rsid w:val="007005EE"/>
  </w:style>
  <w:style w:type="paragraph" w:customStyle="1" w:styleId="0A1E5D08EB4248E5AD55EF39AE21537C">
    <w:name w:val="0A1E5D08EB4248E5AD55EF39AE21537C"/>
    <w:rsid w:val="007005EE"/>
  </w:style>
  <w:style w:type="paragraph" w:customStyle="1" w:styleId="8650439FB7E343DFB46CB565E7FED75C">
    <w:name w:val="8650439FB7E343DFB46CB565E7FED75C"/>
    <w:rsid w:val="007005EE"/>
  </w:style>
  <w:style w:type="paragraph" w:customStyle="1" w:styleId="A3C9772249684A4785E6B88A145B58C8">
    <w:name w:val="A3C9772249684A4785E6B88A145B58C8"/>
    <w:rsid w:val="007005EE"/>
  </w:style>
  <w:style w:type="paragraph" w:customStyle="1" w:styleId="8C90211589E347A38401348EDAC1AAEE">
    <w:name w:val="8C90211589E347A38401348EDAC1AAEE"/>
    <w:rsid w:val="007005EE"/>
  </w:style>
  <w:style w:type="paragraph" w:customStyle="1" w:styleId="55806ECD2ACE491FB15692B8982BC242">
    <w:name w:val="55806ECD2ACE491FB15692B8982BC242"/>
    <w:rsid w:val="002331D2"/>
  </w:style>
  <w:style w:type="paragraph" w:customStyle="1" w:styleId="488390BA9B2F4A45B852E19F9CBBCEAE">
    <w:name w:val="488390BA9B2F4A45B852E19F9CBBCEAE"/>
    <w:rsid w:val="002331D2"/>
  </w:style>
  <w:style w:type="paragraph" w:customStyle="1" w:styleId="C6B5172C67684D119CD84378E8174104">
    <w:name w:val="C6B5172C67684D119CD84378E8174104"/>
    <w:rsid w:val="002331D2"/>
  </w:style>
  <w:style w:type="paragraph" w:customStyle="1" w:styleId="B9F1D44A09984A02BB60EE8524FEB939">
    <w:name w:val="B9F1D44A09984A02BB60EE8524FEB939"/>
    <w:rsid w:val="0023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</Template>
  <TotalTime>0</TotalTime>
  <Pages>3</Pages>
  <Words>424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Martens-Artemov ǁ Diplom sozialpädagogin ǁ Ehrental 64 ǁ 53332 Bornheim</dc:creator>
  <cp:keywords/>
  <cp:lastModifiedBy>Anna Martens-Artemov</cp:lastModifiedBy>
  <cp:revision>1</cp:revision>
  <cp:lastPrinted>2017-09-26T13:03:00Z</cp:lastPrinted>
  <dcterms:created xsi:type="dcterms:W3CDTF">2017-09-07T13:17:00Z</dcterms:created>
  <dcterms:modified xsi:type="dcterms:W3CDTF">2017-11-21T20:06:00Z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